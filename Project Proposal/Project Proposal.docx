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D9277" w14:textId="77777777" w:rsidR="00425E39" w:rsidRPr="007C09E1" w:rsidRDefault="00425E39" w:rsidP="001A4F01">
      <w:pPr>
        <w:pStyle w:val="ContactInfo"/>
        <w:rPr>
          <w:rFonts w:ascii="Times New Roman" w:hAnsi="Times New Roman" w:cs="Times New Roman"/>
          <w:color w:val="auto"/>
          <w:sz w:val="26"/>
          <w:szCs w:val="26"/>
        </w:rPr>
      </w:pPr>
      <w:bookmarkStart w:id="0" w:name="_Toc321147011"/>
      <w:bookmarkStart w:id="1" w:name="_Toc318189312"/>
      <w:bookmarkStart w:id="2" w:name="_Toc318188327"/>
      <w:bookmarkStart w:id="3" w:name="_Toc318188227"/>
      <w:bookmarkStart w:id="4" w:name="_Toc321147149"/>
      <w:r w:rsidRPr="007C09E1">
        <w:rPr>
          <w:rFonts w:ascii="Times New Roman" w:hAnsi="Times New Roman" w:cs="Times New Roman"/>
          <w:color w:val="auto"/>
          <w:sz w:val="26"/>
          <w:szCs w:val="26"/>
        </w:rPr>
        <w:t>Informatics Institute of Technology</w:t>
      </w:r>
    </w:p>
    <w:p w14:paraId="75D8BBFD" w14:textId="77777777"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In Collaboration With</w:t>
      </w:r>
    </w:p>
    <w:p w14:paraId="3619B8E1" w14:textId="39062C25" w:rsidR="00425E39" w:rsidRPr="007C09E1" w:rsidRDefault="00425E39" w:rsidP="001A4F01">
      <w:pPr>
        <w:pStyle w:val="ContactInfo"/>
        <w:rPr>
          <w:rFonts w:ascii="Times New Roman" w:hAnsi="Times New Roman" w:cs="Times New Roman"/>
          <w:color w:val="auto"/>
          <w:sz w:val="26"/>
          <w:szCs w:val="26"/>
        </w:rPr>
      </w:pPr>
      <w:r w:rsidRPr="007C09E1">
        <w:rPr>
          <w:rFonts w:ascii="Times New Roman" w:hAnsi="Times New Roman" w:cs="Times New Roman"/>
          <w:color w:val="auto"/>
          <w:sz w:val="26"/>
          <w:szCs w:val="26"/>
        </w:rPr>
        <w:t>University of Westminster, UK</w:t>
      </w:r>
    </w:p>
    <w:p w14:paraId="3CD85598" w14:textId="77777777" w:rsidR="005A12FB" w:rsidRPr="007C09E1" w:rsidRDefault="005A12FB" w:rsidP="00425E39">
      <w:pPr>
        <w:pStyle w:val="ContactInfo"/>
        <w:rPr>
          <w:rFonts w:ascii="Times New Roman" w:hAnsi="Times New Roman" w:cs="Times New Roman"/>
          <w:color w:val="auto"/>
          <w:sz w:val="29"/>
          <w:szCs w:val="29"/>
        </w:rPr>
      </w:pPr>
    </w:p>
    <w:p w14:paraId="1F6734F0" w14:textId="77777777" w:rsidR="00425E39" w:rsidRPr="007C09E1" w:rsidRDefault="00425E39" w:rsidP="00425E39">
      <w:pPr>
        <w:pStyle w:val="ContactInfo"/>
        <w:rPr>
          <w:color w:val="auto"/>
        </w:rPr>
      </w:pPr>
    </w:p>
    <w:p w14:paraId="4FC50FBC" w14:textId="77777777" w:rsidR="00425E39" w:rsidRPr="007C09E1" w:rsidRDefault="00425E39" w:rsidP="00425E39">
      <w:pPr>
        <w:pStyle w:val="ContactInfo"/>
        <w:rPr>
          <w:color w:val="auto"/>
        </w:rPr>
      </w:pPr>
      <w:r w:rsidRPr="007C09E1">
        <w:rPr>
          <w:noProof/>
          <w:color w:val="auto"/>
        </w:rPr>
        <w:drawing>
          <wp:inline distT="0" distB="0" distL="0" distR="0" wp14:anchorId="5FED1279" wp14:editId="029C91FE">
            <wp:extent cx="1326145" cy="1543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8693" cy="1557650"/>
                    </a:xfrm>
                    <a:prstGeom prst="rect">
                      <a:avLst/>
                    </a:prstGeom>
                    <a:noFill/>
                    <a:ln>
                      <a:noFill/>
                    </a:ln>
                  </pic:spPr>
                </pic:pic>
              </a:graphicData>
            </a:graphic>
          </wp:inline>
        </w:drawing>
      </w:r>
    </w:p>
    <w:p w14:paraId="6077D090" w14:textId="77777777" w:rsidR="00425E39" w:rsidRPr="007C09E1" w:rsidRDefault="00425E39" w:rsidP="00425E39">
      <w:pPr>
        <w:pStyle w:val="ContactInfo"/>
        <w:rPr>
          <w:color w:val="auto"/>
        </w:rPr>
      </w:pPr>
    </w:p>
    <w:p w14:paraId="36B764FE" w14:textId="77777777" w:rsidR="00425E39" w:rsidRPr="007C09E1" w:rsidRDefault="00425E39" w:rsidP="00425E39">
      <w:pPr>
        <w:pStyle w:val="ContactInfo"/>
        <w:rPr>
          <w:rFonts w:ascii="TeXGyreTermesX-Italic" w:hAnsi="TeXGyreTermesX-Italic" w:cs="TeXGyreTermesX-Italic"/>
          <w:i/>
          <w:iCs/>
          <w:color w:val="auto"/>
        </w:rPr>
      </w:pPr>
      <w:r w:rsidRPr="007C09E1">
        <w:rPr>
          <w:rFonts w:ascii="TeXGyreTermesX-Italic" w:hAnsi="TeXGyreTermesX-Italic" w:cs="TeXGyreTermesX-Italic"/>
          <w:i/>
          <w:iCs/>
          <w:color w:val="auto"/>
        </w:rPr>
        <w:t>University of Westminster, Coat of Arms</w:t>
      </w:r>
    </w:p>
    <w:p w14:paraId="7EE1D573" w14:textId="77777777" w:rsidR="00425E39" w:rsidRPr="007C09E1" w:rsidRDefault="00425E39" w:rsidP="00425E39">
      <w:pPr>
        <w:pStyle w:val="ContactInfo"/>
        <w:rPr>
          <w:color w:val="auto"/>
        </w:rPr>
      </w:pPr>
    </w:p>
    <w:p w14:paraId="7459EDD6" w14:textId="77777777" w:rsidR="005A12FB" w:rsidRPr="007C09E1" w:rsidRDefault="005A12FB" w:rsidP="00425E39">
      <w:pPr>
        <w:pStyle w:val="ContactInfo"/>
        <w:rPr>
          <w:rFonts w:ascii="Times New Roman" w:hAnsi="Times New Roman" w:cs="Times New Roman"/>
          <w:color w:val="auto"/>
          <w:sz w:val="36"/>
        </w:rPr>
      </w:pPr>
    </w:p>
    <w:p w14:paraId="0FEFCCCD" w14:textId="0D69F189" w:rsidR="00425E39" w:rsidRPr="007C09E1" w:rsidRDefault="00425E39" w:rsidP="00425E39">
      <w:pPr>
        <w:pStyle w:val="ContactInfo"/>
        <w:rPr>
          <w:rFonts w:ascii="Times New Roman" w:hAnsi="Times New Roman" w:cs="Times New Roman"/>
          <w:color w:val="auto"/>
          <w:sz w:val="36"/>
        </w:rPr>
      </w:pPr>
      <w:r w:rsidRPr="007C09E1">
        <w:rPr>
          <w:rFonts w:ascii="Times New Roman" w:hAnsi="Times New Roman" w:cs="Times New Roman"/>
          <w:color w:val="auto"/>
          <w:sz w:val="36"/>
        </w:rPr>
        <w:t xml:space="preserve">Abstractive Text Summarization for Movie Reviews Using </w:t>
      </w:r>
      <w:r w:rsidR="00866D43" w:rsidRPr="007C09E1">
        <w:rPr>
          <w:rFonts w:ascii="Times New Roman" w:hAnsi="Times New Roman" w:cs="Times New Roman"/>
          <w:color w:val="auto"/>
          <w:sz w:val="36"/>
        </w:rPr>
        <w:t>Optimized</w:t>
      </w:r>
      <w:r w:rsidRPr="007C09E1">
        <w:rPr>
          <w:rFonts w:ascii="Times New Roman" w:hAnsi="Times New Roman" w:cs="Times New Roman"/>
          <w:color w:val="auto"/>
          <w:sz w:val="36"/>
        </w:rPr>
        <w:t> Transformers</w:t>
      </w:r>
    </w:p>
    <w:p w14:paraId="2C7D09CC" w14:textId="00F38061" w:rsidR="00425E39" w:rsidRPr="007C09E1" w:rsidRDefault="00425E39" w:rsidP="00425E39">
      <w:pPr>
        <w:pStyle w:val="ContactInfo"/>
        <w:rPr>
          <w:color w:val="auto"/>
        </w:rPr>
      </w:pPr>
    </w:p>
    <w:p w14:paraId="0EBFA744"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417977A0" w14:textId="6E24A44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A Project Proposal by</w:t>
      </w:r>
    </w:p>
    <w:p w14:paraId="6BEEFB08" w14:textId="4F6F3D8A" w:rsidR="00425E39" w:rsidRPr="007C09E1" w:rsidRDefault="00425E39"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Mr. Nazhim Kalam</w:t>
      </w:r>
    </w:p>
    <w:p w14:paraId="1890C449" w14:textId="5A0CD6BA" w:rsidR="00425E39" w:rsidRPr="007C09E1" w:rsidRDefault="005A12FB" w:rsidP="005A12FB">
      <w:pPr>
        <w:pStyle w:val="ContactInfo"/>
        <w:spacing w:before="0" w:line="276" w:lineRule="auto"/>
        <w:rPr>
          <w:rFonts w:ascii="Times New Roman" w:hAnsi="Times New Roman" w:cs="Times New Roman"/>
          <w:color w:val="auto"/>
          <w:sz w:val="26"/>
          <w:szCs w:val="26"/>
        </w:rPr>
      </w:pPr>
      <w:r w:rsidRPr="007C09E1">
        <w:rPr>
          <w:rFonts w:ascii="Times New Roman" w:hAnsi="Times New Roman" w:cs="Times New Roman"/>
          <w:color w:val="auto"/>
          <w:sz w:val="26"/>
          <w:szCs w:val="26"/>
        </w:rPr>
        <w:t>w</w:t>
      </w:r>
      <w:r w:rsidR="00425E39" w:rsidRPr="007C09E1">
        <w:rPr>
          <w:rFonts w:ascii="Times New Roman" w:hAnsi="Times New Roman" w:cs="Times New Roman"/>
          <w:color w:val="auto"/>
          <w:sz w:val="26"/>
          <w:szCs w:val="26"/>
        </w:rPr>
        <w:t>1761265 / 2019281</w:t>
      </w:r>
    </w:p>
    <w:p w14:paraId="4796FE15" w14:textId="77777777" w:rsidR="005A12FB" w:rsidRPr="007C09E1" w:rsidRDefault="005A12FB" w:rsidP="005A12FB">
      <w:pPr>
        <w:pStyle w:val="ContactInfo"/>
        <w:spacing w:line="276" w:lineRule="auto"/>
        <w:rPr>
          <w:rFonts w:ascii="Times New Roman" w:hAnsi="Times New Roman" w:cs="Times New Roman"/>
          <w:color w:val="auto"/>
          <w:sz w:val="26"/>
          <w:szCs w:val="26"/>
        </w:rPr>
      </w:pPr>
    </w:p>
    <w:p w14:paraId="1DFB9C5B" w14:textId="77777777" w:rsidR="005A12FB" w:rsidRPr="007C09E1" w:rsidRDefault="005A12FB" w:rsidP="005A12FB">
      <w:pPr>
        <w:autoSpaceDE w:val="0"/>
        <w:autoSpaceDN w:val="0"/>
        <w:adjustRightInd w:val="0"/>
        <w:spacing w:before="0" w:after="0" w:line="276"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Supervised by</w:t>
      </w:r>
    </w:p>
    <w:p w14:paraId="5C924743" w14:textId="5DC6C78B" w:rsidR="005A12FB" w:rsidRPr="007C09E1" w:rsidRDefault="005A12FB" w:rsidP="005A12FB">
      <w:pPr>
        <w:pStyle w:val="ContactInfo"/>
        <w:spacing w:before="0" w:line="276" w:lineRule="auto"/>
        <w:rPr>
          <w:rFonts w:ascii="TeXGyreTermesX-Regular" w:hAnsi="TeXGyreTermesX-Regular" w:cs="TeXGyreTermesX-Regular"/>
          <w:color w:val="auto"/>
          <w:sz w:val="26"/>
          <w:szCs w:val="26"/>
        </w:rPr>
      </w:pPr>
      <w:r w:rsidRPr="007C09E1">
        <w:rPr>
          <w:rFonts w:ascii="Times New Roman" w:hAnsi="Times New Roman" w:cs="Times New Roman"/>
          <w:color w:val="auto"/>
          <w:sz w:val="26"/>
          <w:szCs w:val="26"/>
        </w:rPr>
        <w:t xml:space="preserve">Mr. </w:t>
      </w:r>
      <w:r w:rsidR="00AB5A5C">
        <w:rPr>
          <w:rFonts w:ascii="Times New Roman" w:hAnsi="Times New Roman" w:cs="Times New Roman"/>
          <w:color w:val="auto"/>
          <w:sz w:val="26"/>
          <w:szCs w:val="26"/>
        </w:rPr>
        <w:t>Torin</w:t>
      </w:r>
    </w:p>
    <w:p w14:paraId="02865B17" w14:textId="77777777" w:rsidR="005A12FB" w:rsidRPr="007C09E1" w:rsidRDefault="005A12FB" w:rsidP="005A12FB">
      <w:pPr>
        <w:pStyle w:val="ContactInfo"/>
        <w:spacing w:before="0"/>
        <w:rPr>
          <w:color w:val="auto"/>
        </w:rPr>
      </w:pPr>
    </w:p>
    <w:p w14:paraId="6482C017" w14:textId="77777777" w:rsidR="005A12FB" w:rsidRPr="007C09E1" w:rsidRDefault="005A12FB" w:rsidP="005A12FB">
      <w:pPr>
        <w:pStyle w:val="ContactInfo"/>
        <w:spacing w:before="0"/>
        <w:rPr>
          <w:color w:val="auto"/>
        </w:rPr>
      </w:pPr>
    </w:p>
    <w:p w14:paraId="070406BA" w14:textId="77777777" w:rsidR="005A12FB" w:rsidRPr="007C09E1" w:rsidRDefault="005A12FB" w:rsidP="005A12FB">
      <w:pPr>
        <w:autoSpaceDE w:val="0"/>
        <w:autoSpaceDN w:val="0"/>
        <w:adjustRightInd w:val="0"/>
        <w:spacing w:before="0" w:after="0" w:line="240" w:lineRule="auto"/>
        <w:jc w:val="center"/>
        <w:rPr>
          <w:rFonts w:ascii="Times New Roman" w:hAnsi="Times New Roman" w:cs="Times New Roman"/>
          <w:color w:val="auto"/>
          <w:sz w:val="29"/>
          <w:szCs w:val="29"/>
        </w:rPr>
      </w:pPr>
    </w:p>
    <w:p w14:paraId="13F639A1" w14:textId="53BB7190"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September 202</w:t>
      </w:r>
      <w:r w:rsidR="001D06E6" w:rsidRPr="007C09E1">
        <w:rPr>
          <w:rFonts w:ascii="Times New Roman" w:hAnsi="Times New Roman" w:cs="Times New Roman"/>
          <w:color w:val="auto"/>
          <w:sz w:val="26"/>
          <w:szCs w:val="26"/>
        </w:rPr>
        <w:t>2</w:t>
      </w:r>
    </w:p>
    <w:p w14:paraId="74F010F4" w14:textId="77777777" w:rsidR="001D06E6" w:rsidRPr="007C09E1" w:rsidRDefault="001D06E6" w:rsidP="005A12FB">
      <w:pPr>
        <w:autoSpaceDE w:val="0"/>
        <w:autoSpaceDN w:val="0"/>
        <w:adjustRightInd w:val="0"/>
        <w:spacing w:before="0" w:after="0" w:line="360" w:lineRule="auto"/>
        <w:jc w:val="center"/>
        <w:rPr>
          <w:rFonts w:ascii="Times New Roman" w:hAnsi="Times New Roman" w:cs="Times New Roman"/>
          <w:color w:val="auto"/>
          <w:sz w:val="26"/>
          <w:szCs w:val="26"/>
        </w:rPr>
      </w:pPr>
    </w:p>
    <w:p w14:paraId="680D9F84" w14:textId="4E74E132"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This Project Proposal is submitted in partial fulfilment of the requirements for</w:t>
      </w:r>
    </w:p>
    <w:p w14:paraId="6DAD7679" w14:textId="77777777" w:rsidR="005A12FB" w:rsidRPr="007C09E1" w:rsidRDefault="005A12FB" w:rsidP="005A12FB">
      <w:pPr>
        <w:autoSpaceDE w:val="0"/>
        <w:autoSpaceDN w:val="0"/>
        <w:adjustRightInd w:val="0"/>
        <w:spacing w:before="0" w:after="0" w:line="360" w:lineRule="auto"/>
        <w:jc w:val="center"/>
        <w:rPr>
          <w:rFonts w:ascii="Times New Roman" w:hAnsi="Times New Roman" w:cs="Times New Roman"/>
          <w:color w:val="auto"/>
          <w:sz w:val="26"/>
          <w:szCs w:val="26"/>
        </w:rPr>
      </w:pPr>
      <w:r w:rsidRPr="007C09E1">
        <w:rPr>
          <w:rFonts w:ascii="Times New Roman" w:hAnsi="Times New Roman" w:cs="Times New Roman"/>
          <w:color w:val="auto"/>
          <w:sz w:val="26"/>
          <w:szCs w:val="26"/>
        </w:rPr>
        <w:t>the BSc (Hons) Computer Science degree at</w:t>
      </w:r>
    </w:p>
    <w:p w14:paraId="53F4FD69" w14:textId="648F10FE" w:rsidR="00376387" w:rsidRPr="007C09E1" w:rsidRDefault="005A12FB" w:rsidP="00AA0A00">
      <w:pPr>
        <w:pStyle w:val="ContactInfo"/>
        <w:spacing w:before="0" w:line="360" w:lineRule="auto"/>
        <w:rPr>
          <w:color w:val="auto"/>
        </w:rPr>
      </w:pPr>
      <w:r w:rsidRPr="007C09E1">
        <w:rPr>
          <w:rFonts w:ascii="Times New Roman" w:hAnsi="Times New Roman" w:cs="Times New Roman"/>
          <w:color w:val="auto"/>
          <w:sz w:val="26"/>
          <w:szCs w:val="26"/>
        </w:rPr>
        <w:t>the University of Westminster.</w:t>
      </w:r>
      <w:r w:rsidR="003422FF" w:rsidRPr="007C09E1">
        <w:rPr>
          <w:color w:val="auto"/>
        </w:rPr>
        <w:br w:type="page"/>
      </w:r>
      <w:bookmarkEnd w:id="0"/>
      <w:bookmarkEnd w:id="1"/>
      <w:bookmarkEnd w:id="2"/>
      <w:bookmarkEnd w:id="3"/>
      <w:bookmarkEnd w:id="4"/>
    </w:p>
    <w:p w14:paraId="3FF8D9AB" w14:textId="4A2723CF"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1.1</w:t>
      </w:r>
      <w:r w:rsidRPr="005341F2">
        <w:rPr>
          <w:rFonts w:ascii="Times New Roman" w:hAnsi="Times New Roman" w:cs="Times New Roman"/>
          <w:b/>
          <w:color w:val="000000" w:themeColor="text1"/>
          <w:sz w:val="32"/>
          <w:szCs w:val="32"/>
        </w:rPr>
        <w:tab/>
      </w:r>
      <w:r w:rsidR="00AA0A00" w:rsidRPr="005341F2">
        <w:rPr>
          <w:rFonts w:ascii="Times New Roman" w:hAnsi="Times New Roman" w:cs="Times New Roman"/>
          <w:b/>
          <w:color w:val="000000" w:themeColor="text1"/>
          <w:sz w:val="32"/>
          <w:szCs w:val="32"/>
        </w:rPr>
        <w:t>Introduction</w:t>
      </w:r>
    </w:p>
    <w:p w14:paraId="7F205795" w14:textId="50B0B8B8" w:rsidR="00376387" w:rsidRPr="007C09E1" w:rsidRDefault="004567CE" w:rsidP="004567CE">
      <w:pPr>
        <w:spacing w:line="360" w:lineRule="auto"/>
        <w:jc w:val="both"/>
        <w:rPr>
          <w:color w:val="auto"/>
        </w:rPr>
      </w:pPr>
      <w:r w:rsidRPr="007C09E1">
        <w:rPr>
          <w:rFonts w:ascii="Times New Roman" w:hAnsi="Times New Roman" w:cs="Times New Roman"/>
          <w:color w:val="auto"/>
          <w:sz w:val="24"/>
          <w:szCs w:val="24"/>
        </w:rPr>
        <w:t>In this study, the author tries to improve text summarization for movie reviews using customized transforms which is a deep learning approach, which can also be used in any other related domains related to text summarization, such as hotels reviews, ecommerce product reviews, transportation service reviews etc... therefore this on the other hand would seem like a general implementation for all common use cases.</w:t>
      </w:r>
      <w:r w:rsidR="00E47C9A" w:rsidRPr="007C09E1">
        <w:rPr>
          <w:rFonts w:ascii="Times New Roman" w:hAnsi="Times New Roman" w:cs="Times New Roman"/>
          <w:color w:val="auto"/>
          <w:sz w:val="24"/>
          <w:szCs w:val="24"/>
        </w:rPr>
        <w:t xml:space="preserve"> The proposed architecture will improve the quality of text summarization</w:t>
      </w:r>
      <w:r w:rsidR="00144CD7" w:rsidRPr="007C09E1">
        <w:rPr>
          <w:rFonts w:ascii="Times New Roman" w:hAnsi="Times New Roman" w:cs="Times New Roman"/>
          <w:color w:val="auto"/>
          <w:sz w:val="24"/>
          <w:szCs w:val="24"/>
        </w:rPr>
        <w:t xml:space="preserve"> to its best</w:t>
      </w:r>
      <w:r w:rsidR="00E47C9A" w:rsidRPr="007C09E1">
        <w:rPr>
          <w:rFonts w:ascii="Times New Roman" w:hAnsi="Times New Roman" w:cs="Times New Roman"/>
          <w:color w:val="auto"/>
          <w:sz w:val="24"/>
          <w:szCs w:val="24"/>
        </w:rPr>
        <w:t xml:space="preserve"> than how normal machine learning algorithms perform with.</w:t>
      </w:r>
    </w:p>
    <w:p w14:paraId="50C1E81C" w14:textId="54549080" w:rsidR="00A743EB" w:rsidRPr="005341F2" w:rsidRDefault="00144CD7" w:rsidP="00A743EB">
      <w:pPr>
        <w:spacing w:line="360" w:lineRule="auto"/>
        <w:jc w:val="both"/>
        <w:rPr>
          <w:rFonts w:ascii="Times New Roman" w:hAnsi="Times New Roman" w:cs="Times New Roman"/>
          <w:color w:val="000000" w:themeColor="text1"/>
          <w:sz w:val="24"/>
          <w:szCs w:val="24"/>
        </w:rPr>
      </w:pPr>
      <w:r w:rsidRPr="007C09E1">
        <w:rPr>
          <w:rFonts w:ascii="Times New Roman" w:hAnsi="Times New Roman" w:cs="Times New Roman"/>
          <w:color w:val="auto"/>
          <w:sz w:val="24"/>
          <w:szCs w:val="24"/>
        </w:rPr>
        <w:t>The problem, the research gap, the research challenge, and the research approach that the author plans to use over the coming several months are all outlined in this document. Additionally, a review of prior research interests and the essential evidence of the issue is done. Finally</w:t>
      </w:r>
      <w:r w:rsidR="005440B8" w:rsidRPr="007C09E1">
        <w:rPr>
          <w:rFonts w:ascii="Times New Roman" w:hAnsi="Times New Roman" w:cs="Times New Roman"/>
          <w:color w:val="auto"/>
          <w:sz w:val="24"/>
          <w:szCs w:val="24"/>
        </w:rPr>
        <w:t>, in the work plan, the expected schedule of the project</w:t>
      </w:r>
      <w:r w:rsidR="004449B7" w:rsidRPr="007C09E1">
        <w:rPr>
          <w:rFonts w:ascii="Times New Roman" w:hAnsi="Times New Roman" w:cs="Times New Roman"/>
          <w:color w:val="auto"/>
          <w:sz w:val="24"/>
          <w:szCs w:val="24"/>
        </w:rPr>
        <w:t xml:space="preserve">’s deliverables is </w:t>
      </w:r>
      <w:r w:rsidR="004449B7" w:rsidRPr="005341F2">
        <w:rPr>
          <w:rFonts w:ascii="Times New Roman" w:hAnsi="Times New Roman" w:cs="Times New Roman"/>
          <w:color w:val="000000" w:themeColor="text1"/>
          <w:sz w:val="24"/>
          <w:szCs w:val="24"/>
        </w:rPr>
        <w:t>presented.</w:t>
      </w:r>
      <w:r w:rsidR="00CC3B69" w:rsidRPr="005341F2">
        <w:rPr>
          <w:rFonts w:ascii="Times New Roman" w:hAnsi="Times New Roman" w:cs="Times New Roman"/>
          <w:color w:val="000000" w:themeColor="text1"/>
          <w:sz w:val="24"/>
          <w:szCs w:val="24"/>
        </w:rPr>
        <w:t xml:space="preserve"> </w:t>
      </w:r>
    </w:p>
    <w:p w14:paraId="669356EC" w14:textId="77777777" w:rsidR="00423F8A" w:rsidRPr="005341F2" w:rsidRDefault="00423F8A" w:rsidP="00A743EB">
      <w:pPr>
        <w:spacing w:line="360" w:lineRule="auto"/>
        <w:jc w:val="both"/>
        <w:rPr>
          <w:rFonts w:ascii="Times New Roman" w:hAnsi="Times New Roman" w:cs="Times New Roman"/>
          <w:color w:val="000000" w:themeColor="text1"/>
          <w:sz w:val="24"/>
          <w:szCs w:val="24"/>
        </w:rPr>
      </w:pPr>
    </w:p>
    <w:p w14:paraId="4B9241C5" w14:textId="4883F8B5" w:rsidR="00376387" w:rsidRPr="005341F2" w:rsidRDefault="00D15CE3" w:rsidP="00D15CE3">
      <w:p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t>1.2</w:t>
      </w:r>
      <w:r w:rsidRPr="005341F2">
        <w:rPr>
          <w:rFonts w:ascii="Times New Roman" w:hAnsi="Times New Roman" w:cs="Times New Roman"/>
          <w:b/>
          <w:color w:val="000000" w:themeColor="text1"/>
          <w:sz w:val="32"/>
          <w:szCs w:val="32"/>
        </w:rPr>
        <w:tab/>
      </w:r>
      <w:r w:rsidR="00F9492A" w:rsidRPr="005341F2">
        <w:rPr>
          <w:rFonts w:ascii="Times New Roman" w:hAnsi="Times New Roman" w:cs="Times New Roman"/>
          <w:b/>
          <w:color w:val="000000" w:themeColor="text1"/>
          <w:sz w:val="32"/>
          <w:szCs w:val="32"/>
        </w:rPr>
        <w:t>Problem Domain</w:t>
      </w:r>
    </w:p>
    <w:p w14:paraId="3AD2B781" w14:textId="596155C3" w:rsidR="001A4F01" w:rsidRPr="005341F2" w:rsidRDefault="00D15CE3" w:rsidP="00DC0D60">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F9492A" w:rsidRPr="005341F2">
        <w:rPr>
          <w:rFonts w:ascii="Times New Roman" w:hAnsi="Times New Roman" w:cs="Times New Roman"/>
          <w:b/>
          <w:color w:val="000000" w:themeColor="text1"/>
          <w:sz w:val="28"/>
          <w:szCs w:val="28"/>
        </w:rPr>
        <w:t xml:space="preserve">2.1 </w:t>
      </w:r>
      <w:r w:rsidRPr="005341F2">
        <w:rPr>
          <w:rFonts w:ascii="Times New Roman" w:hAnsi="Times New Roman" w:cs="Times New Roman"/>
          <w:b/>
          <w:color w:val="000000" w:themeColor="text1"/>
          <w:sz w:val="28"/>
          <w:szCs w:val="28"/>
        </w:rPr>
        <w:tab/>
      </w:r>
      <w:r w:rsidR="00F9492A" w:rsidRPr="005341F2">
        <w:rPr>
          <w:rFonts w:ascii="Times New Roman" w:hAnsi="Times New Roman" w:cs="Times New Roman"/>
          <w:b/>
          <w:color w:val="000000" w:themeColor="text1"/>
          <w:sz w:val="28"/>
          <w:szCs w:val="28"/>
        </w:rPr>
        <w:t>Movie Reviews</w:t>
      </w:r>
      <w:r w:rsidR="00654E4D" w:rsidRPr="005341F2">
        <w:rPr>
          <w:color w:val="000000" w:themeColor="text1"/>
        </w:rPr>
        <w:tab/>
      </w:r>
    </w:p>
    <w:p w14:paraId="2C47ABD5" w14:textId="464F40F8" w:rsidR="00DC0D60" w:rsidRPr="005341F2" w:rsidRDefault="00DC0D60"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growing number of websites, like Amazon and the Internet Movie Database (IMBD), a website for movie reviews, allow users to publish reviews for the things they are interested in, in line with the growth of Web 2.0, which places an emphasis on user interaction</w:t>
      </w:r>
      <w:r w:rsidR="00B661CD" w:rsidRPr="005341F2">
        <w:rPr>
          <w:rFonts w:ascii="Times New Roman" w:hAnsi="Times New Roman" w:cs="Times New Roman"/>
          <w:color w:val="000000" w:themeColor="text1"/>
          <w:sz w:val="24"/>
          <w:szCs w:val="24"/>
        </w:rPr>
        <w:t xml:space="preserve">. </w:t>
      </w:r>
      <w:r w:rsidR="00B661CD"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{"citationID":"TQWX1520","properties":{"formattedCitation":"(Khan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B661CD"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B661CD" w:rsidRPr="005341F2">
        <w:rPr>
          <w:rFonts w:ascii="Times New Roman" w:hAnsi="Times New Roman" w:cs="Times New Roman"/>
          <w:color w:val="000000" w:themeColor="text1"/>
          <w:sz w:val="24"/>
          <w:szCs w:val="24"/>
        </w:rPr>
        <w:fldChar w:fldCharType="end"/>
      </w:r>
    </w:p>
    <w:p w14:paraId="29F647C6" w14:textId="5E8FA489" w:rsidR="001A4F01" w:rsidRPr="005341F2" w:rsidRDefault="00064523"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Online movie reviews are evolving into an important information source for Internet users as the amount of information on the web increases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{"citationID":"wpLpvTtX","properties":{"formattedCitation":"(Khan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 xml:space="preserve">. </w:t>
      </w:r>
      <w:r w:rsidR="00DC0D60" w:rsidRPr="005341F2">
        <w:rPr>
          <w:rFonts w:ascii="Times New Roman" w:hAnsi="Times New Roman" w:cs="Times New Roman"/>
          <w:color w:val="000000" w:themeColor="text1"/>
          <w:sz w:val="24"/>
          <w:szCs w:val="24"/>
        </w:rPr>
        <w:t>Online users, however, publish tens of thousands of movie evaluations every day, making it challenging for them to manually summarize the reviews. The mining and summarizing of movie reviews is one of the difficult issues in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{"citationID":"YcrmAJGT","properties":{"formattedCitation":"(Khan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8EF28DC" w14:textId="45C187DC" w:rsidR="000D6317" w:rsidRPr="005341F2" w:rsidRDefault="000D6317"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Text summary aids users or corporate executives in decision-making by gathering and evaluating a significant collection of online reviews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Alsaqer</w:t>
      </w:r>
      <w:proofErr w:type="spellEnd"/>
      <w:r w:rsidR="00113FC3" w:rsidRPr="005341F2">
        <w:rPr>
          <w:rFonts w:ascii="Times New Roman" w:hAnsi="Times New Roman" w:cs="Times New Roman"/>
          <w:color w:val="000000" w:themeColor="text1"/>
          <w:sz w:val="24"/>
        </w:rPr>
        <w:t xml:space="preserve"> and </w:t>
      </w:r>
      <w:proofErr w:type="spellStart"/>
      <w:r w:rsidR="00113FC3" w:rsidRPr="005341F2">
        <w:rPr>
          <w:rFonts w:ascii="Times New Roman" w:hAnsi="Times New Roman" w:cs="Times New Roman"/>
          <w:color w:val="000000" w:themeColor="text1"/>
          <w:sz w:val="24"/>
        </w:rPr>
        <w:t>Sasi</w:t>
      </w:r>
      <w:proofErr w:type="spellEnd"/>
      <w:r w:rsidR="00113FC3" w:rsidRPr="005341F2">
        <w:rPr>
          <w:rFonts w:ascii="Times New Roman" w:hAnsi="Times New Roman" w:cs="Times New Roman"/>
          <w:color w:val="000000" w:themeColor="text1"/>
          <w:sz w:val="24"/>
        </w:rPr>
        <w:t>, 2017)</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2E605300" w14:textId="14472AB9" w:rsidR="000D6317" w:rsidRPr="005341F2" w:rsidRDefault="00EC5FD4"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These days, most of us check the movie ratings before choosing or watching a movie on any platform, such as Netflix or Amazon Prime, but we also come across mixed movie reviews that can be either positive or negative. This is where the issue arises because we will feel the need to read through all the reviews to determine how and what the movie is specifically about and whether it meets our needs.</w:t>
      </w:r>
      <w:r w:rsidR="000F61C3" w:rsidRPr="005341F2">
        <w:rPr>
          <w:rFonts w:ascii="Times New Roman" w:hAnsi="Times New Roman" w:cs="Times New Roman"/>
          <w:color w:val="000000" w:themeColor="text1"/>
          <w:sz w:val="24"/>
          <w:szCs w:val="24"/>
        </w:rPr>
        <w:t xml:space="preserve"> A summary of the countless reviews a film has gotten can make it easier for viewers (or customers) to quickly peruse the summary and decide about whether or not to watch the film. The summaries of movie reviews, on the other hand, can help streaming services like Netflix quickly discover the viewing habits or preferences of their users</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{"citationID":"ko3Ixrjb","properties":{"formattedCitation":"(Khan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(Khan et al., 2020)</w:t>
      </w:r>
      <w:r w:rsidR="00113FC3" w:rsidRPr="005341F2">
        <w:rPr>
          <w:rFonts w:ascii="Times New Roman" w:hAnsi="Times New Roman" w:cs="Times New Roman"/>
          <w:color w:val="000000" w:themeColor="text1"/>
          <w:sz w:val="24"/>
          <w:szCs w:val="24"/>
        </w:rPr>
        <w:fldChar w:fldCharType="end"/>
      </w:r>
    </w:p>
    <w:p w14:paraId="0C062B5E" w14:textId="37E06CD9" w:rsidR="00A743EB" w:rsidRPr="005341F2" w:rsidRDefault="00D15CE3" w:rsidP="00D15CE3">
      <w:pPr>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2.2</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Text Summarization</w:t>
      </w:r>
    </w:p>
    <w:p w14:paraId="0E78F08B" w14:textId="44CF416D" w:rsidR="001A4F01" w:rsidRPr="005341F2" w:rsidRDefault="004E70DD" w:rsidP="00D15CE3">
      <w:pPr>
        <w:spacing w:line="360" w:lineRule="auto"/>
        <w:jc w:val="both"/>
        <w:rPr>
          <w:rFonts w:ascii="Times New Roman" w:hAnsi="Times New Roman" w:cs="Times New Roman"/>
          <w:i/>
          <w:color w:val="000000" w:themeColor="text1"/>
          <w:sz w:val="24"/>
          <w:szCs w:val="24"/>
        </w:rPr>
      </w:pPr>
      <w:r w:rsidRPr="005341F2">
        <w:rPr>
          <w:rFonts w:ascii="Times New Roman" w:hAnsi="Times New Roman" w:cs="Times New Roman"/>
          <w:color w:val="000000" w:themeColor="text1"/>
          <w:sz w:val="24"/>
          <w:szCs w:val="24"/>
        </w:rPr>
        <w:t>Given that there is a lot of textual information available nowadays, including news articles and reviews, text summarizing allows us to rapidly discover the important points of the entire piece by reducing the amount of text</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(Mahajan et al.,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r w:rsidR="002043E1" w:rsidRPr="005341F2">
        <w:rPr>
          <w:rFonts w:ascii="Times New Roman" w:hAnsi="Times New Roman" w:cs="Times New Roman"/>
          <w:i/>
          <w:color w:val="000000" w:themeColor="text1"/>
          <w:sz w:val="24"/>
          <w:szCs w:val="24"/>
        </w:rPr>
        <w:t xml:space="preserve"> </w:t>
      </w:r>
    </w:p>
    <w:p w14:paraId="620E271D" w14:textId="54F9604B" w:rsidR="00423F8A" w:rsidRPr="005341F2" w:rsidRDefault="00393BE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Extractive summarization and abstractive summarization are typically the two methods of text summarization. In the case of extractive summarization, the context or article's most valuable sentences are taken out without changing them in any way. On the other hand, abstractive summarization tries to develop the sentences on its own and produce the summary; this is much better than extractive summarization, since it is more meaningful to build our own phrases inside the context than to use chosen sentences from the context without any alteration</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Etemad</w:t>
      </w:r>
      <w:proofErr w:type="spellEnd"/>
      <w:r w:rsidR="00113FC3" w:rsidRPr="005341F2">
        <w:rPr>
          <w:rFonts w:ascii="Times New Roman" w:hAnsi="Times New Roman" w:cs="Times New Roman"/>
          <w:color w:val="000000" w:themeColor="text1"/>
          <w:sz w:val="24"/>
        </w:rPr>
        <w:t xml:space="preserve">, </w:t>
      </w:r>
      <w:proofErr w:type="spellStart"/>
      <w:r w:rsidR="00113FC3" w:rsidRPr="005341F2">
        <w:rPr>
          <w:rFonts w:ascii="Times New Roman" w:hAnsi="Times New Roman" w:cs="Times New Roman"/>
          <w:color w:val="000000" w:themeColor="text1"/>
          <w:sz w:val="24"/>
        </w:rPr>
        <w:t>Abidi</w:t>
      </w:r>
      <w:proofErr w:type="spellEnd"/>
      <w:r w:rsidR="00113FC3" w:rsidRPr="005341F2">
        <w:rPr>
          <w:rFonts w:ascii="Times New Roman" w:hAnsi="Times New Roman" w:cs="Times New Roman"/>
          <w:color w:val="000000" w:themeColor="text1"/>
          <w:sz w:val="24"/>
        </w:rPr>
        <w:t xml:space="preserve">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040739B6" w14:textId="5938EDA6" w:rsidR="00A743EB" w:rsidRPr="005341F2" w:rsidRDefault="00D15CE3" w:rsidP="00D15CE3">
      <w:pPr>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1.</w:t>
      </w:r>
      <w:r w:rsidR="00A743EB" w:rsidRPr="005341F2">
        <w:rPr>
          <w:rFonts w:ascii="Times New Roman" w:hAnsi="Times New Roman" w:cs="Times New Roman"/>
          <w:b/>
          <w:color w:val="000000" w:themeColor="text1"/>
          <w:sz w:val="28"/>
          <w:szCs w:val="28"/>
        </w:rPr>
        <w:t>2.3</w:t>
      </w:r>
      <w:r w:rsidRPr="005341F2">
        <w:rPr>
          <w:rFonts w:ascii="Times New Roman" w:hAnsi="Times New Roman" w:cs="Times New Roman"/>
          <w:b/>
          <w:color w:val="000000" w:themeColor="text1"/>
          <w:sz w:val="28"/>
          <w:szCs w:val="28"/>
        </w:rPr>
        <w:tab/>
      </w:r>
      <w:r w:rsidR="00A743EB" w:rsidRPr="005341F2">
        <w:rPr>
          <w:rFonts w:ascii="Times New Roman" w:hAnsi="Times New Roman" w:cs="Times New Roman"/>
          <w:b/>
          <w:color w:val="000000" w:themeColor="text1"/>
          <w:sz w:val="28"/>
          <w:szCs w:val="28"/>
        </w:rPr>
        <w:t>Transformers</w:t>
      </w:r>
    </w:p>
    <w:p w14:paraId="7083697D" w14:textId="46ED0BE4" w:rsidR="008D74D5" w:rsidRPr="005341F2" w:rsidRDefault="0089574D"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Transformers in NLP is a novel architecture that aims to solve sequence-to-sequence tasks while handling long range dependencies with ease.</w:t>
      </w:r>
      <w:r w:rsidR="004C520A" w:rsidRPr="005341F2">
        <w:rPr>
          <w:rFonts w:ascii="Times New Roman" w:hAnsi="Times New Roman" w:cs="Times New Roman"/>
          <w:color w:val="000000" w:themeColor="text1"/>
          <w:sz w:val="24"/>
          <w:szCs w:val="24"/>
        </w:rPr>
        <w:t xml:space="preserve"> </w:t>
      </w:r>
      <w:r w:rsidR="008D74D5" w:rsidRPr="005341F2">
        <w:rPr>
          <w:rFonts w:ascii="Times New Roman" w:hAnsi="Times New Roman" w:cs="Times New Roman"/>
          <w:color w:val="000000" w:themeColor="text1"/>
          <w:sz w:val="24"/>
          <w:szCs w:val="24"/>
        </w:rPr>
        <w:t>It has surpassed competing neural models like CNN (Convolutional Neural Nets) and RNN (Recurrent Neural Nets) in terms of performance to appear as the dominant architecture for natural language processing</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(Wolf et al., 2020)</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308ED28E" w14:textId="426F5DE9" w:rsidR="00376387" w:rsidRPr="005341F2" w:rsidRDefault="008D74D5" w:rsidP="00D15CE3">
      <w:pPr>
        <w:spacing w:line="360" w:lineRule="auto"/>
        <w:jc w:val="both"/>
        <w:rPr>
          <w:color w:val="000000" w:themeColor="text1"/>
        </w:rPr>
      </w:pPr>
      <w:r w:rsidRPr="005341F2">
        <w:rPr>
          <w:rFonts w:ascii="Times New Roman" w:hAnsi="Times New Roman" w:cs="Times New Roman"/>
          <w:color w:val="000000" w:themeColor="text1"/>
          <w:sz w:val="24"/>
          <w:szCs w:val="24"/>
        </w:rPr>
        <w:t>Transformers uses self-attention mechanism to target on selected areas of the input sentence followed by the encoder and decoder architecture</w:t>
      </w:r>
      <w:r w:rsidR="00113FC3" w:rsidRPr="005341F2">
        <w:rPr>
          <w:rFonts w:ascii="Times New Roman" w:hAnsi="Times New Roman" w:cs="Times New Roman"/>
          <w:color w:val="000000" w:themeColor="text1"/>
          <w:sz w:val="24"/>
          <w:szCs w:val="24"/>
        </w:rPr>
        <w:t xml:space="preserve">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Etemad</w:t>
      </w:r>
      <w:proofErr w:type="spellEnd"/>
      <w:r w:rsidR="00113FC3" w:rsidRPr="005341F2">
        <w:rPr>
          <w:rFonts w:ascii="Times New Roman" w:hAnsi="Times New Roman" w:cs="Times New Roman"/>
          <w:color w:val="000000" w:themeColor="text1"/>
          <w:sz w:val="24"/>
        </w:rPr>
        <w:t xml:space="preserve">, </w:t>
      </w:r>
      <w:proofErr w:type="spellStart"/>
      <w:r w:rsidR="00113FC3" w:rsidRPr="005341F2">
        <w:rPr>
          <w:rFonts w:ascii="Times New Roman" w:hAnsi="Times New Roman" w:cs="Times New Roman"/>
          <w:color w:val="000000" w:themeColor="text1"/>
          <w:sz w:val="24"/>
        </w:rPr>
        <w:t>Abidi</w:t>
      </w:r>
      <w:proofErr w:type="spellEnd"/>
      <w:r w:rsidR="00113FC3" w:rsidRPr="005341F2">
        <w:rPr>
          <w:rFonts w:ascii="Times New Roman" w:hAnsi="Times New Roman" w:cs="Times New Roman"/>
          <w:color w:val="000000" w:themeColor="text1"/>
          <w:sz w:val="24"/>
        </w:rPr>
        <w:t xml:space="preserve"> and Chhabra, 2021)</w:t>
      </w:r>
      <w:r w:rsidR="00113FC3" w:rsidRPr="005341F2">
        <w:rPr>
          <w:rFonts w:ascii="Times New Roman" w:hAnsi="Times New Roman" w:cs="Times New Roman"/>
          <w:color w:val="000000" w:themeColor="text1"/>
          <w:sz w:val="24"/>
          <w:szCs w:val="24"/>
        </w:rPr>
        <w:fldChar w:fldCharType="end"/>
      </w:r>
      <w:r w:rsidR="00113FC3" w:rsidRPr="005341F2">
        <w:rPr>
          <w:rFonts w:ascii="Times New Roman" w:hAnsi="Times New Roman" w:cs="Times New Roman"/>
          <w:color w:val="000000" w:themeColor="text1"/>
          <w:sz w:val="24"/>
          <w:szCs w:val="24"/>
        </w:rPr>
        <w:t>.</w:t>
      </w:r>
    </w:p>
    <w:p w14:paraId="47090119" w14:textId="51EB4BB8" w:rsidR="00376387" w:rsidRPr="005341F2" w:rsidRDefault="00D869C4" w:rsidP="00D15CE3">
      <w:pPr>
        <w:pStyle w:val="ListParagraph"/>
        <w:numPr>
          <w:ilvl w:val="1"/>
          <w:numId w:val="24"/>
        </w:numPr>
        <w:rPr>
          <w:rFonts w:ascii="Times New Roman" w:hAnsi="Times New Roman" w:cs="Times New Roman"/>
          <w:b/>
          <w:color w:val="000000" w:themeColor="text1"/>
          <w:sz w:val="32"/>
          <w:szCs w:val="32"/>
        </w:rPr>
      </w:pPr>
      <w:r w:rsidRPr="005341F2">
        <w:rPr>
          <w:rFonts w:ascii="Times New Roman" w:hAnsi="Times New Roman" w:cs="Times New Roman"/>
          <w:b/>
          <w:color w:val="000000" w:themeColor="text1"/>
          <w:sz w:val="32"/>
          <w:szCs w:val="32"/>
        </w:rPr>
        <w:lastRenderedPageBreak/>
        <w:t>Problem Definition</w:t>
      </w:r>
    </w:p>
    <w:p w14:paraId="35903EE1" w14:textId="2FB1DBEF" w:rsidR="00131445" w:rsidRPr="005341F2" w:rsidRDefault="00131445" w:rsidP="00131445">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In the domain of movie review summarization, currently there are no in-depth researches done using deep learning approaches to solve this problem, mostly standard machine learning algorithms such as Naïve Bayes have been used, and that’s where the room for the usage of deep learning approaches comes into picture in order to enhance the quality/accuracy of the text summarization process for this domain area.</w:t>
      </w:r>
    </w:p>
    <w:p w14:paraId="1824A2A9" w14:textId="64C04B18" w:rsidR="00834CBE" w:rsidRPr="005341F2" w:rsidRDefault="00131445" w:rsidP="00834CBE">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Although deep learning models take longer to train, they offer more accuracy because they can simultaneously automate feature extraction and classification, whereas machine learning algorithms require feature selection first.</w:t>
      </w:r>
      <w:r w:rsidR="00834CBE" w:rsidRPr="005341F2">
        <w:rPr>
          <w:rFonts w:ascii="Times New Roman" w:hAnsi="Times New Roman" w:cs="Times New Roman"/>
          <w:color w:val="000000" w:themeColor="text1"/>
          <w:sz w:val="24"/>
          <w:szCs w:val="24"/>
        </w:rPr>
        <w:t xml:space="preserve"> Therefore, applying deep learning techniques will help to improve the quality of text summarization and help the user in making better decisions.</w:t>
      </w:r>
    </w:p>
    <w:p w14:paraId="400DD406" w14:textId="5FD2BC67" w:rsidR="00D15CE3" w:rsidRPr="005341F2" w:rsidRDefault="00D15CE3" w:rsidP="00D15CE3">
      <w:pPr>
        <w:pStyle w:val="ListParagraph"/>
        <w:numPr>
          <w:ilvl w:val="2"/>
          <w:numId w:val="24"/>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Problem Statement</w:t>
      </w:r>
    </w:p>
    <w:p w14:paraId="33905353" w14:textId="483EBED7" w:rsidR="00C51570" w:rsidRPr="005341F2" w:rsidRDefault="00141D6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use of deep learning approaches to generate abstractive summaries from movie reviews has not been investigated before, which can help in increasing the quality of text summarization for this domain.</w:t>
      </w:r>
    </w:p>
    <w:p w14:paraId="2A2C2C40" w14:textId="77777777" w:rsidR="005F5979" w:rsidRPr="005341F2" w:rsidRDefault="005F5979" w:rsidP="00D15CE3">
      <w:pPr>
        <w:spacing w:line="360" w:lineRule="auto"/>
        <w:jc w:val="both"/>
        <w:rPr>
          <w:rFonts w:ascii="Times New Roman" w:hAnsi="Times New Roman" w:cs="Times New Roman"/>
          <w:color w:val="000000" w:themeColor="text1"/>
          <w:sz w:val="24"/>
          <w:szCs w:val="24"/>
        </w:rPr>
      </w:pPr>
    </w:p>
    <w:p w14:paraId="71D2509C" w14:textId="37467408" w:rsidR="00D15CE3" w:rsidRPr="005341F2" w:rsidRDefault="00C51570" w:rsidP="00D15CE3">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1.4</w:t>
      </w:r>
      <w:r w:rsidRPr="005341F2">
        <w:rPr>
          <w:rFonts w:ascii="Times New Roman" w:hAnsi="Times New Roman" w:cs="Times New Roman"/>
          <w:b/>
          <w:color w:val="000000" w:themeColor="text1"/>
          <w:sz w:val="32"/>
          <w:szCs w:val="28"/>
        </w:rPr>
        <w:tab/>
        <w:t>Research Motivation</w:t>
      </w:r>
    </w:p>
    <w:p w14:paraId="315D2D1F" w14:textId="7D7767A7" w:rsidR="00D15CE3" w:rsidRPr="005341F2" w:rsidRDefault="001B3CCA" w:rsidP="00D15CE3">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problem identified in this proposal </w:t>
      </w:r>
      <w:r w:rsidR="0063523B" w:rsidRPr="005341F2">
        <w:rPr>
          <w:rFonts w:ascii="Times New Roman" w:hAnsi="Times New Roman" w:cs="Times New Roman"/>
          <w:color w:val="000000" w:themeColor="text1"/>
          <w:sz w:val="24"/>
          <w:szCs w:val="28"/>
        </w:rPr>
        <w:t>will not just to helpful for this specific domain in text summarization with movie reviews but instead it will be helpful and can be used in several other domains which requires the need to improve the quality of abstractive text summarization using the advanced approaches of deep learning.</w:t>
      </w:r>
    </w:p>
    <w:p w14:paraId="4C5D25E5" w14:textId="7BAA6D89" w:rsidR="00B50299" w:rsidRPr="005341F2" w:rsidRDefault="0063523B" w:rsidP="00D15CE3">
      <w:pPr>
        <w:spacing w:line="360" w:lineRule="auto"/>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8"/>
        </w:rPr>
        <w:t xml:space="preserve">As mentioned in </w:t>
      </w:r>
      <w:r w:rsidRPr="005341F2">
        <w:rPr>
          <w:rFonts w:ascii="Times New Roman" w:hAnsi="Times New Roman" w:cs="Times New Roman"/>
          <w:color w:val="000000" w:themeColor="text1"/>
          <w:sz w:val="24"/>
          <w:szCs w:val="24"/>
        </w:rPr>
        <w:t>the work o</w:t>
      </w:r>
      <w:r w:rsidR="00113FC3" w:rsidRPr="005341F2">
        <w:rPr>
          <w:rFonts w:ascii="Times New Roman" w:hAnsi="Times New Roman" w:cs="Times New Roman"/>
          <w:color w:val="000000" w:themeColor="text1"/>
          <w:sz w:val="24"/>
          <w:szCs w:val="24"/>
        </w:rPr>
        <w:t xml:space="preserve">f </w:t>
      </w:r>
      <w:r w:rsidR="00113FC3" w:rsidRPr="005341F2">
        <w:rPr>
          <w:rFonts w:ascii="Times New Roman" w:hAnsi="Times New Roman" w:cs="Times New Roman"/>
          <w:color w:val="000000" w:themeColor="text1"/>
          <w:sz w:val="24"/>
          <w:szCs w:val="24"/>
        </w:rPr>
        <w:fldChar w:fldCharType="begin"/>
      </w:r>
      <w:r w:rsidR="00113FC3" w:rsidRPr="005341F2">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13FC3" w:rsidRPr="005341F2">
        <w:rPr>
          <w:rFonts w:ascii="Times New Roman" w:hAnsi="Times New Roman" w:cs="Times New Roman"/>
          <w:color w:val="000000" w:themeColor="text1"/>
          <w:sz w:val="24"/>
          <w:szCs w:val="24"/>
        </w:rPr>
        <w:fldChar w:fldCharType="separate"/>
      </w:r>
      <w:r w:rsidR="00113FC3" w:rsidRPr="005341F2">
        <w:rPr>
          <w:rFonts w:ascii="Times New Roman" w:hAnsi="Times New Roman" w:cs="Times New Roman"/>
          <w:color w:val="000000" w:themeColor="text1"/>
          <w:sz w:val="24"/>
        </w:rPr>
        <w:t>(</w:t>
      </w:r>
      <w:proofErr w:type="spellStart"/>
      <w:r w:rsidR="00113FC3" w:rsidRPr="005341F2">
        <w:rPr>
          <w:rFonts w:ascii="Times New Roman" w:hAnsi="Times New Roman" w:cs="Times New Roman"/>
          <w:color w:val="000000" w:themeColor="text1"/>
          <w:sz w:val="24"/>
        </w:rPr>
        <w:t>Etemad</w:t>
      </w:r>
      <w:proofErr w:type="spellEnd"/>
      <w:r w:rsidR="00113FC3" w:rsidRPr="005341F2">
        <w:rPr>
          <w:rFonts w:ascii="Times New Roman" w:hAnsi="Times New Roman" w:cs="Times New Roman"/>
          <w:color w:val="000000" w:themeColor="text1"/>
          <w:sz w:val="24"/>
        </w:rPr>
        <w:t xml:space="preserve">, </w:t>
      </w:r>
      <w:proofErr w:type="spellStart"/>
      <w:r w:rsidR="00113FC3" w:rsidRPr="005341F2">
        <w:rPr>
          <w:rFonts w:ascii="Times New Roman" w:hAnsi="Times New Roman" w:cs="Times New Roman"/>
          <w:color w:val="000000" w:themeColor="text1"/>
          <w:sz w:val="24"/>
        </w:rPr>
        <w:t>Abidi</w:t>
      </w:r>
      <w:proofErr w:type="spellEnd"/>
      <w:r w:rsidR="00113FC3" w:rsidRPr="005341F2">
        <w:rPr>
          <w:rFonts w:ascii="Times New Roman" w:hAnsi="Times New Roman" w:cs="Times New Roman"/>
          <w:color w:val="000000" w:themeColor="text1"/>
          <w:sz w:val="24"/>
        </w:rPr>
        <w:t xml:space="preserve"> and Chhabra, 2021)</w:t>
      </w:r>
      <w:r w:rsidR="00113FC3"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shd w:val="clear" w:color="auto" w:fill="FFFFFF"/>
        </w:rPr>
        <w:t xml:space="preserve">, </w:t>
      </w:r>
      <w:r w:rsidR="002406E1" w:rsidRPr="005341F2">
        <w:rPr>
          <w:rFonts w:ascii="Times New Roman" w:hAnsi="Times New Roman" w:cs="Times New Roman"/>
          <w:color w:val="000000" w:themeColor="text1"/>
          <w:sz w:val="24"/>
          <w:szCs w:val="24"/>
          <w:shd w:val="clear" w:color="auto" w:fill="FFFFFF"/>
        </w:rPr>
        <w:t>syntactic and semantic issues with text summarization were the main issues that researchers were concentrating on solving.</w:t>
      </w:r>
      <w:r w:rsidRPr="005341F2">
        <w:rPr>
          <w:rFonts w:ascii="Times New Roman" w:hAnsi="Times New Roman" w:cs="Times New Roman"/>
          <w:color w:val="000000" w:themeColor="text1"/>
          <w:sz w:val="24"/>
          <w:szCs w:val="24"/>
          <w:shd w:val="clear" w:color="auto" w:fill="FFFFFF"/>
        </w:rPr>
        <w:t xml:space="preserve"> and with respect to their intense research by exploring multiple deep learning models, they have come into conclusion that Transformer based models (T5 model) outperformed in all NLP tasks, </w:t>
      </w:r>
      <w:r w:rsidR="002406E1" w:rsidRPr="005341F2">
        <w:rPr>
          <w:rFonts w:ascii="Times New Roman" w:hAnsi="Times New Roman" w:cs="Times New Roman"/>
          <w:color w:val="000000" w:themeColor="text1"/>
          <w:sz w:val="24"/>
          <w:szCs w:val="24"/>
          <w:shd w:val="clear" w:color="auto" w:fill="FFFFFF"/>
        </w:rPr>
        <w:t xml:space="preserve">this encourages the author to go deeper into the field of </w:t>
      </w:r>
      <w:r w:rsidR="002406E1" w:rsidRPr="005341F2">
        <w:rPr>
          <w:rFonts w:ascii="Times New Roman" w:hAnsi="Times New Roman" w:cs="Times New Roman"/>
          <w:color w:val="000000" w:themeColor="text1"/>
          <w:sz w:val="24"/>
          <w:szCs w:val="24"/>
          <w:shd w:val="clear" w:color="auto" w:fill="FFFFFF"/>
        </w:rPr>
        <w:lastRenderedPageBreak/>
        <w:t>transformers optimization in order to enhance the quality of text summarization and address the constraints associated with the summarizing of movie reviews.</w:t>
      </w:r>
    </w:p>
    <w:p w14:paraId="54391C40" w14:textId="77777777" w:rsidR="005F5979" w:rsidRPr="005341F2" w:rsidRDefault="005F5979" w:rsidP="00D15CE3">
      <w:pPr>
        <w:spacing w:line="360" w:lineRule="auto"/>
        <w:jc w:val="both"/>
        <w:rPr>
          <w:rFonts w:ascii="Times New Roman" w:hAnsi="Times New Roman" w:cs="Times New Roman"/>
          <w:color w:val="000000" w:themeColor="text1"/>
          <w:sz w:val="24"/>
          <w:szCs w:val="24"/>
          <w:shd w:val="clear" w:color="auto" w:fill="FFFFFF"/>
        </w:rPr>
      </w:pPr>
    </w:p>
    <w:p w14:paraId="68BC4D98" w14:textId="4B2B4DEA" w:rsidR="00F44F36" w:rsidRPr="005341F2" w:rsidRDefault="003638E1" w:rsidP="00AB5A5C">
      <w:pPr>
        <w:pStyle w:val="ListParagraph"/>
        <w:numPr>
          <w:ilvl w:val="1"/>
          <w:numId w:val="25"/>
        </w:numPr>
        <w:spacing w:before="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Existing</w:t>
      </w:r>
      <w:r w:rsidR="00B50299" w:rsidRPr="005341F2">
        <w:rPr>
          <w:rFonts w:ascii="Times New Roman" w:hAnsi="Times New Roman" w:cs="Times New Roman"/>
          <w:b/>
          <w:color w:val="000000" w:themeColor="text1"/>
          <w:sz w:val="32"/>
          <w:szCs w:val="28"/>
        </w:rPr>
        <w:t xml:space="preserve"> Work</w:t>
      </w:r>
    </w:p>
    <w:p w14:paraId="1CF5EE7D" w14:textId="2DB83136" w:rsidR="0096051D" w:rsidRPr="005341F2" w:rsidRDefault="0096051D" w:rsidP="00F44F36">
      <w:pPr>
        <w:pStyle w:val="ListParagraph"/>
        <w:spacing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1.5.1: Related work in Abstractive text summarization</w:t>
      </w:r>
    </w:p>
    <w:tbl>
      <w:tblPr>
        <w:tblStyle w:val="TableGrid"/>
        <w:tblW w:w="8725" w:type="dxa"/>
        <w:tblLayout w:type="fixed"/>
        <w:tblLook w:val="04A0" w:firstRow="1" w:lastRow="0" w:firstColumn="1" w:lastColumn="0" w:noHBand="0" w:noVBand="1"/>
      </w:tblPr>
      <w:tblGrid>
        <w:gridCol w:w="1435"/>
        <w:gridCol w:w="2430"/>
        <w:gridCol w:w="1980"/>
        <w:gridCol w:w="2880"/>
      </w:tblGrid>
      <w:tr w:rsidR="005341F2" w:rsidRPr="005341F2" w14:paraId="7EB26E83" w14:textId="4C697130" w:rsidTr="00F6650B">
        <w:trPr>
          <w:trHeight w:val="398"/>
        </w:trPr>
        <w:tc>
          <w:tcPr>
            <w:tcW w:w="1435" w:type="dxa"/>
          </w:tcPr>
          <w:p w14:paraId="07188DAB" w14:textId="546E34D8"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Citation</w:t>
            </w:r>
          </w:p>
        </w:tc>
        <w:tc>
          <w:tcPr>
            <w:tcW w:w="2430" w:type="dxa"/>
          </w:tcPr>
          <w:p w14:paraId="4C426E9D" w14:textId="77777777" w:rsidR="00B71D3D" w:rsidRPr="005341F2" w:rsidRDefault="00B71D3D" w:rsidP="00B71D3D">
            <w:pPr>
              <w:pStyle w:val="NormalWeb"/>
              <w:spacing w:before="0" w:beforeAutospacing="0" w:after="0" w:afterAutospacing="0"/>
              <w:rPr>
                <w:b/>
                <w:color w:val="000000" w:themeColor="text1"/>
              </w:rPr>
            </w:pPr>
            <w:r w:rsidRPr="005341F2">
              <w:rPr>
                <w:rFonts w:ascii="Calibri" w:hAnsi="Calibri" w:cs="Calibri"/>
                <w:b/>
                <w:color w:val="000000" w:themeColor="text1"/>
              </w:rPr>
              <w:t>Brief Description</w:t>
            </w:r>
          </w:p>
          <w:p w14:paraId="53FF9BCE" w14:textId="3311C86B"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p>
        </w:tc>
        <w:tc>
          <w:tcPr>
            <w:tcW w:w="1980" w:type="dxa"/>
          </w:tcPr>
          <w:p w14:paraId="4BA11BC0" w14:textId="53B82175"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Limitations</w:t>
            </w:r>
          </w:p>
        </w:tc>
        <w:tc>
          <w:tcPr>
            <w:tcW w:w="2880" w:type="dxa"/>
          </w:tcPr>
          <w:p w14:paraId="04282791" w14:textId="7B8E5424" w:rsidR="00B71D3D" w:rsidRPr="005341F2" w:rsidRDefault="00B71D3D" w:rsidP="00B50299">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 xml:space="preserve">Contribution </w:t>
            </w:r>
          </w:p>
        </w:tc>
      </w:tr>
      <w:tr w:rsidR="005341F2" w:rsidRPr="005341F2" w14:paraId="00FF96AC" w14:textId="77777777" w:rsidTr="00F6650B">
        <w:trPr>
          <w:trHeight w:val="399"/>
        </w:trPr>
        <w:tc>
          <w:tcPr>
            <w:tcW w:w="1435" w:type="dxa"/>
          </w:tcPr>
          <w:p w14:paraId="3328864A" w14:textId="0904A258"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{"citationID":"2FdEXnXL","properties":{"formattedCitation":"(Khan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(Khan et al., 2020)</w:t>
            </w:r>
            <w:r w:rsidRPr="005341F2">
              <w:rPr>
                <w:rFonts w:ascii="Times New Roman" w:hAnsi="Times New Roman" w:cs="Times New Roman"/>
                <w:color w:val="000000" w:themeColor="text1"/>
                <w:sz w:val="24"/>
                <w:szCs w:val="24"/>
              </w:rPr>
              <w:fldChar w:fldCharType="end"/>
            </w:r>
          </w:p>
        </w:tc>
        <w:tc>
          <w:tcPr>
            <w:tcW w:w="2430" w:type="dxa"/>
          </w:tcPr>
          <w:p w14:paraId="34B48A91" w14:textId="11D4B84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An automatic approach is desirable to summarize the lengthy movie reviews and allow users to quickly recognize the positive and negative aspects of a movie.</w:t>
            </w:r>
          </w:p>
        </w:tc>
        <w:tc>
          <w:tcPr>
            <w:tcW w:w="1980" w:type="dxa"/>
          </w:tcPr>
          <w:p w14:paraId="0D34B3AC" w14:textId="28AE3903"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Making use of deep learning models to generate abstractive summaries from movie reviews.</w:t>
            </w:r>
          </w:p>
        </w:tc>
        <w:tc>
          <w:tcPr>
            <w:tcW w:w="2880" w:type="dxa"/>
          </w:tcPr>
          <w:p w14:paraId="5325FB4E" w14:textId="77777777" w:rsidR="00072A50" w:rsidRPr="005341F2" w:rsidRDefault="00072A50" w:rsidP="00B54E66">
            <w:pPr>
              <w:pStyle w:val="ListParagraph"/>
              <w:spacing w:line="360" w:lineRule="auto"/>
              <w:ind w:left="0"/>
              <w:jc w:val="both"/>
              <w:rPr>
                <w:rFonts w:ascii="Times New Roman" w:hAnsi="Times New Roman" w:cs="Times New Roman"/>
                <w:b/>
                <w:color w:val="000000" w:themeColor="text1"/>
                <w:sz w:val="24"/>
                <w:szCs w:val="24"/>
              </w:rPr>
            </w:pPr>
            <w:r w:rsidRPr="005341F2">
              <w:rPr>
                <w:rFonts w:ascii="Times New Roman" w:hAnsi="Times New Roman" w:cs="Times New Roman"/>
                <w:color w:val="000000" w:themeColor="text1"/>
                <w:sz w:val="24"/>
                <w:szCs w:val="24"/>
              </w:rPr>
              <w:t xml:space="preserve">Making using of </w:t>
            </w:r>
            <w:proofErr w:type="spellStart"/>
            <w:r w:rsidRPr="005341F2">
              <w:rPr>
                <w:rFonts w:ascii="Times New Roman" w:hAnsi="Times New Roman" w:cs="Times New Roman"/>
                <w:b/>
                <w:color w:val="000000" w:themeColor="text1"/>
                <w:sz w:val="24"/>
                <w:szCs w:val="24"/>
              </w:rPr>
              <w:t>BoW</w:t>
            </w:r>
            <w:proofErr w:type="spellEnd"/>
            <w:r w:rsidRPr="005341F2">
              <w:rPr>
                <w:rFonts w:ascii="Times New Roman" w:hAnsi="Times New Roman" w:cs="Times New Roman"/>
                <w:color w:val="000000" w:themeColor="text1"/>
                <w:sz w:val="24"/>
                <w:szCs w:val="24"/>
              </w:rPr>
              <w:t xml:space="preserve"> (Bag of words) for feature extraction and converting reviews into vector space, followed by the </w:t>
            </w:r>
            <w:bookmarkStart w:id="5" w:name="_Hlk115855757"/>
            <w:r w:rsidRPr="005341F2">
              <w:rPr>
                <w:rFonts w:ascii="Times New Roman" w:hAnsi="Times New Roman" w:cs="Times New Roman"/>
                <w:color w:val="000000" w:themeColor="text1"/>
                <w:sz w:val="24"/>
                <w:szCs w:val="24"/>
              </w:rPr>
              <w:t xml:space="preserve">Naïve Bayes </w:t>
            </w:r>
            <w:bookmarkEnd w:id="5"/>
            <w:r w:rsidRPr="005341F2">
              <w:rPr>
                <w:rFonts w:ascii="Times New Roman" w:hAnsi="Times New Roman" w:cs="Times New Roman"/>
                <w:color w:val="000000" w:themeColor="text1"/>
                <w:sz w:val="24"/>
                <w:szCs w:val="24"/>
              </w:rPr>
              <w:t xml:space="preserve">machine learning algorithm used for review classification (either positive or negative), then using an undirected weighted graph based ranking algorithm to rank score for reach review sentence in graph. Finally, the top ranked sentences are chosen based on highest rank scores to produce </w:t>
            </w:r>
            <w:r w:rsidRPr="005341F2">
              <w:rPr>
                <w:rFonts w:ascii="Times New Roman" w:hAnsi="Times New Roman" w:cs="Times New Roman"/>
                <w:b/>
                <w:color w:val="000000" w:themeColor="text1"/>
                <w:sz w:val="24"/>
                <w:szCs w:val="24"/>
              </w:rPr>
              <w:t>extractive summary.</w:t>
            </w:r>
          </w:p>
          <w:p w14:paraId="39DD7C8A" w14:textId="34C70C0C"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591C7C13" w14:textId="13829316" w:rsidTr="00F6650B">
        <w:trPr>
          <w:trHeight w:val="399"/>
        </w:trPr>
        <w:tc>
          <w:tcPr>
            <w:tcW w:w="1435" w:type="dxa"/>
          </w:tcPr>
          <w:p w14:paraId="1E4688A9" w14:textId="76047F3F"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t>
            </w:r>
            <w:proofErr w:type="spellStart"/>
            <w:r w:rsidRPr="005341F2">
              <w:rPr>
                <w:rFonts w:ascii="Times New Roman" w:hAnsi="Times New Roman" w:cs="Times New Roman"/>
                <w:color w:val="000000" w:themeColor="text1"/>
                <w:sz w:val="24"/>
              </w:rPr>
              <w:t>Boorugu</w:t>
            </w:r>
            <w:proofErr w:type="spellEnd"/>
            <w:r w:rsidRPr="005341F2">
              <w:rPr>
                <w:rFonts w:ascii="Times New Roman" w:hAnsi="Times New Roman" w:cs="Times New Roman"/>
                <w:color w:val="000000" w:themeColor="text1"/>
                <w:sz w:val="24"/>
              </w:rPr>
              <w:t xml:space="preserve">, Ramesh and </w:t>
            </w:r>
            <w:r w:rsidRPr="005341F2">
              <w:rPr>
                <w:rFonts w:ascii="Times New Roman" w:hAnsi="Times New Roman" w:cs="Times New Roman"/>
                <w:color w:val="000000" w:themeColor="text1"/>
                <w:sz w:val="24"/>
              </w:rPr>
              <w:lastRenderedPageBreak/>
              <w:t>Madhavi, 2019)</w:t>
            </w:r>
            <w:r w:rsidRPr="005341F2">
              <w:rPr>
                <w:rFonts w:ascii="Times New Roman" w:hAnsi="Times New Roman" w:cs="Times New Roman"/>
                <w:color w:val="000000" w:themeColor="text1"/>
                <w:sz w:val="24"/>
                <w:szCs w:val="24"/>
              </w:rPr>
              <w:fldChar w:fldCharType="end"/>
            </w:r>
          </w:p>
        </w:tc>
        <w:tc>
          <w:tcPr>
            <w:tcW w:w="2430" w:type="dxa"/>
          </w:tcPr>
          <w:p w14:paraId="12F5729F" w14:textId="014655D4"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all the customer reviews on products when making </w:t>
            </w:r>
            <w:r w:rsidRPr="005341F2">
              <w:rPr>
                <w:rFonts w:ascii="Times New Roman" w:hAnsi="Times New Roman" w:cs="Times New Roman"/>
                <w:color w:val="000000" w:themeColor="text1"/>
                <w:sz w:val="24"/>
                <w:szCs w:val="24"/>
              </w:rPr>
              <w:lastRenderedPageBreak/>
              <w:t>purchasing decisions to give a proper summarization of the reviews to the customer, so that he doesn’t need to go through all the reviews to figure out if the product is what he is looking for and save time.</w:t>
            </w:r>
          </w:p>
        </w:tc>
        <w:tc>
          <w:tcPr>
            <w:tcW w:w="1980" w:type="dxa"/>
          </w:tcPr>
          <w:p w14:paraId="6E4B482B" w14:textId="17E544AB"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Focused on improving the accuracy by using </w:t>
            </w:r>
            <w:r w:rsidRPr="005341F2">
              <w:rPr>
                <w:rFonts w:ascii="Times New Roman" w:hAnsi="Times New Roman" w:cs="Times New Roman"/>
                <w:color w:val="000000" w:themeColor="text1"/>
                <w:sz w:val="24"/>
                <w:szCs w:val="24"/>
              </w:rPr>
              <w:lastRenderedPageBreak/>
              <w:t>the latest models in the field of text summarization. By using transformers architecture, we could improve this.</w:t>
            </w:r>
          </w:p>
        </w:tc>
        <w:tc>
          <w:tcPr>
            <w:tcW w:w="2880" w:type="dxa"/>
          </w:tcPr>
          <w:p w14:paraId="337D5846"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seq2seq model for summarization along with attention mechanism for </w:t>
            </w:r>
            <w:r w:rsidRPr="005341F2">
              <w:rPr>
                <w:rFonts w:ascii="Times New Roman" w:hAnsi="Times New Roman" w:cs="Times New Roman"/>
                <w:color w:val="000000" w:themeColor="text1"/>
                <w:sz w:val="24"/>
                <w:szCs w:val="24"/>
              </w:rPr>
              <w:lastRenderedPageBreak/>
              <w:t>increased accuracy, also using word embedding model Concept net Number batch which is better than Glove. Finally, using a 1D convolutional layer followed by max pooling layer, LSTM layer and then at the end a fully connected layer</w:t>
            </w:r>
            <w:r w:rsidRPr="005341F2">
              <w:rPr>
                <w:rFonts w:ascii="Times New Roman" w:hAnsi="Times New Roman" w:cs="Times New Roman"/>
                <w:color w:val="000000" w:themeColor="text1"/>
                <w:sz w:val="24"/>
                <w:szCs w:val="24"/>
              </w:rPr>
              <w:t>.</w:t>
            </w:r>
          </w:p>
          <w:p w14:paraId="13516951" w14:textId="7326D319"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5CD70658" w14:textId="3542165A" w:rsidTr="00F6650B">
        <w:trPr>
          <w:trHeight w:val="399"/>
        </w:trPr>
        <w:tc>
          <w:tcPr>
            <w:tcW w:w="1435" w:type="dxa"/>
          </w:tcPr>
          <w:p w14:paraId="34D0D8D1" w14:textId="7D754E01"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fldChar w:fldCharType="begin"/>
            </w:r>
            <w:r w:rsidRPr="005341F2">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(Mukherjee et al., 2020)</w:t>
            </w:r>
            <w:r w:rsidRPr="005341F2">
              <w:rPr>
                <w:rFonts w:ascii="Times New Roman" w:hAnsi="Times New Roman" w:cs="Times New Roman"/>
                <w:color w:val="000000" w:themeColor="text1"/>
                <w:sz w:val="24"/>
                <w:szCs w:val="24"/>
              </w:rPr>
              <w:fldChar w:fldCharType="end"/>
            </w:r>
          </w:p>
        </w:tc>
        <w:tc>
          <w:tcPr>
            <w:tcW w:w="2430" w:type="dxa"/>
          </w:tcPr>
          <w:p w14:paraId="4B1AA3B1" w14:textId="793AD475"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1980" w:type="dxa"/>
          </w:tcPr>
          <w:p w14:paraId="0C760915"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Motive for the need to create tourist review dataset for our experiments.</w:t>
            </w:r>
          </w:p>
          <w:p w14:paraId="27471E68" w14:textId="77777777" w:rsidR="00072A50" w:rsidRPr="005341F2" w:rsidRDefault="00072A50" w:rsidP="00B54E66">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p>
          <w:p w14:paraId="44E33E3A" w14:textId="6E6642F6"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need for also experimenting with the data of lesser known places (Tourist locations)</w:t>
            </w:r>
          </w:p>
        </w:tc>
        <w:tc>
          <w:tcPr>
            <w:tcW w:w="2880" w:type="dxa"/>
          </w:tcPr>
          <w:p w14:paraId="07D567A4" w14:textId="77777777" w:rsidR="00072A50" w:rsidRPr="005341F2" w:rsidRDefault="00072A50"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436050F0" w14:textId="6AB0485F"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0A68B7B2" w14:textId="77777777" w:rsidTr="00F6650B">
        <w:trPr>
          <w:trHeight w:val="399"/>
        </w:trPr>
        <w:tc>
          <w:tcPr>
            <w:tcW w:w="1435" w:type="dxa"/>
          </w:tcPr>
          <w:p w14:paraId="2538FDC1" w14:textId="31F6361A"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(Gupta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166B91E2" w14:textId="4D8659C3"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This research will be presenting a comprehensive comparison of a few transformer architecture based pre-</w:t>
            </w:r>
            <w:r w:rsidRPr="005341F2">
              <w:rPr>
                <w:rFonts w:ascii="Times New Roman" w:hAnsi="Times New Roman" w:cs="Times New Roman"/>
                <w:color w:val="000000" w:themeColor="text1"/>
                <w:sz w:val="24"/>
                <w:szCs w:val="24"/>
              </w:rPr>
              <w:lastRenderedPageBreak/>
              <w:t>trained models for text summarization.</w:t>
            </w:r>
          </w:p>
        </w:tc>
        <w:tc>
          <w:tcPr>
            <w:tcW w:w="1980" w:type="dxa"/>
          </w:tcPr>
          <w:p w14:paraId="0BFEDD4C" w14:textId="77777777"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Future work should focus on building more robust models which can further extend the algorithm to </w:t>
            </w:r>
            <w:r w:rsidRPr="005341F2">
              <w:rPr>
                <w:rFonts w:ascii="Times New Roman" w:hAnsi="Times New Roman" w:cs="Times New Roman"/>
                <w:color w:val="000000" w:themeColor="text1"/>
                <w:sz w:val="24"/>
                <w:szCs w:val="24"/>
              </w:rPr>
              <w:lastRenderedPageBreak/>
              <w:t>create summaries of variable length and apply for multi-document summarization.</w:t>
            </w:r>
          </w:p>
          <w:p w14:paraId="37C84A7E" w14:textId="20F5AD1C" w:rsidR="00CB42B1" w:rsidRPr="005341F2" w:rsidRDefault="00CB42B1" w:rsidP="00B54E66">
            <w:pPr>
              <w:pStyle w:val="ListParagraph"/>
              <w:spacing w:line="360" w:lineRule="auto"/>
              <w:ind w:left="0"/>
              <w:jc w:val="both"/>
              <w:rPr>
                <w:rFonts w:ascii="Times New Roman" w:hAnsi="Times New Roman" w:cs="Times New Roman"/>
                <w:color w:val="000000" w:themeColor="text1"/>
                <w:sz w:val="24"/>
                <w:szCs w:val="24"/>
              </w:rPr>
            </w:pPr>
          </w:p>
        </w:tc>
        <w:tc>
          <w:tcPr>
            <w:tcW w:w="2880" w:type="dxa"/>
          </w:tcPr>
          <w:p w14:paraId="19DE90E1" w14:textId="2EBC3F55" w:rsidR="00B54E66" w:rsidRPr="005341F2" w:rsidRDefault="00B54E66" w:rsidP="00B54E66">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 xml:space="preserve">Using the pretrained models such as Pipeline BART, BART modified, T5 and PEGASUS to work with the text summarization. Evaluation </w:t>
            </w:r>
            <w:r w:rsidRPr="005341F2">
              <w:rPr>
                <w:rFonts w:ascii="Times New Roman" w:hAnsi="Times New Roman" w:cs="Times New Roman"/>
                <w:color w:val="000000" w:themeColor="text1"/>
                <w:sz w:val="24"/>
                <w:szCs w:val="24"/>
              </w:rPr>
              <w:lastRenderedPageBreak/>
              <w:t>metrics we done using the ROUGE Scores.</w:t>
            </w:r>
          </w:p>
        </w:tc>
      </w:tr>
      <w:tr w:rsidR="005341F2" w:rsidRPr="005341F2" w14:paraId="24D8AA05" w14:textId="77777777" w:rsidTr="00F6650B">
        <w:trPr>
          <w:trHeight w:val="399"/>
        </w:trPr>
        <w:tc>
          <w:tcPr>
            <w:tcW w:w="1435" w:type="dxa"/>
          </w:tcPr>
          <w:p w14:paraId="60C5B3CC" w14:textId="1B84FA5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lastRenderedPageBreak/>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(Mahajan et al.,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DF1F87D" w14:textId="77777777" w:rsidR="00CB42B1"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aim of the project is to generate a text summary along with proper grammar and no repeated words using the Encoder-Decoder model with the attention layer</w:t>
            </w:r>
          </w:p>
          <w:p w14:paraId="1B8F9352" w14:textId="4B7C6315"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w:t>
            </w:r>
          </w:p>
        </w:tc>
        <w:tc>
          <w:tcPr>
            <w:tcW w:w="1980" w:type="dxa"/>
          </w:tcPr>
          <w:p w14:paraId="6E136E14" w14:textId="13386CE4"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880" w:type="dxa"/>
          </w:tcPr>
          <w:p w14:paraId="7A72E56E" w14:textId="76B61F8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r>
      <w:tr w:rsidR="005341F2" w:rsidRPr="005341F2" w14:paraId="640F61EB" w14:textId="77777777" w:rsidTr="00F6650B">
        <w:trPr>
          <w:trHeight w:val="399"/>
        </w:trPr>
        <w:tc>
          <w:tcPr>
            <w:tcW w:w="1435" w:type="dxa"/>
          </w:tcPr>
          <w:p w14:paraId="3946E8A0" w14:textId="478C77F0"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w:t>
            </w:r>
            <w:proofErr w:type="spellStart"/>
            <w:r w:rsidRPr="005341F2">
              <w:rPr>
                <w:rFonts w:ascii="Times New Roman" w:hAnsi="Times New Roman" w:cs="Times New Roman"/>
                <w:color w:val="000000" w:themeColor="text1"/>
                <w:sz w:val="24"/>
              </w:rPr>
              <w:t>Etemad</w:t>
            </w:r>
            <w:proofErr w:type="spellEnd"/>
            <w:r w:rsidRPr="005341F2">
              <w:rPr>
                <w:rFonts w:ascii="Times New Roman" w:hAnsi="Times New Roman" w:cs="Times New Roman"/>
                <w:color w:val="000000" w:themeColor="text1"/>
                <w:sz w:val="24"/>
              </w:rPr>
              <w:t xml:space="preserve">, </w:t>
            </w:r>
            <w:proofErr w:type="spellStart"/>
            <w:r w:rsidRPr="005341F2">
              <w:rPr>
                <w:rFonts w:ascii="Times New Roman" w:hAnsi="Times New Roman" w:cs="Times New Roman"/>
                <w:color w:val="000000" w:themeColor="text1"/>
                <w:sz w:val="24"/>
              </w:rPr>
              <w:t>Abidi</w:t>
            </w:r>
            <w:proofErr w:type="spellEnd"/>
            <w:r w:rsidRPr="005341F2">
              <w:rPr>
                <w:rFonts w:ascii="Times New Roman" w:hAnsi="Times New Roman" w:cs="Times New Roman"/>
                <w:color w:val="000000" w:themeColor="text1"/>
                <w:sz w:val="24"/>
              </w:rPr>
              <w:t xml:space="preserve"> and Chhabra, 2021)</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705708B4" w14:textId="3765CB28"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1980" w:type="dxa"/>
          </w:tcPr>
          <w:p w14:paraId="66B51B2F" w14:textId="17FA061D"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NA</w:t>
            </w:r>
          </w:p>
        </w:tc>
        <w:tc>
          <w:tcPr>
            <w:tcW w:w="2880" w:type="dxa"/>
          </w:tcPr>
          <w:p w14:paraId="38BAD437" w14:textId="7777777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Experimenting with RNN based </w:t>
            </w:r>
            <w:proofErr w:type="gramStart"/>
            <w:r w:rsidRPr="005341F2">
              <w:rPr>
                <w:rFonts w:ascii="Times New Roman" w:hAnsi="Times New Roman" w:cs="Times New Roman"/>
                <w:color w:val="000000" w:themeColor="text1"/>
                <w:sz w:val="24"/>
                <w:szCs w:val="24"/>
              </w:rPr>
              <w:t>models</w:t>
            </w:r>
            <w:proofErr w:type="gramEnd"/>
            <w:r w:rsidRPr="005341F2">
              <w:rPr>
                <w:rFonts w:ascii="Times New Roman" w:hAnsi="Times New Roman" w:cs="Times New Roman"/>
                <w:color w:val="000000" w:themeColor="text1"/>
                <w:sz w:val="24"/>
                <w:szCs w:val="24"/>
              </w:rPr>
              <w:t xml:space="preserve"> architectures, working with pre-trained transformer based model architectures. Finally, using evaluation metrics such as BLEU and ROUGE to evaluate the models.</w:t>
            </w:r>
          </w:p>
          <w:p w14:paraId="4CE0B869" w14:textId="46D6C7C6" w:rsidR="00CB42B1" w:rsidRPr="005341F2" w:rsidRDefault="00CB42B1" w:rsidP="00D85D7F">
            <w:pPr>
              <w:pStyle w:val="ListParagraph"/>
              <w:spacing w:line="360" w:lineRule="auto"/>
              <w:ind w:left="0"/>
              <w:jc w:val="both"/>
              <w:rPr>
                <w:rFonts w:ascii="Times New Roman" w:hAnsi="Times New Roman" w:cs="Times New Roman"/>
                <w:color w:val="000000" w:themeColor="text1"/>
                <w:sz w:val="24"/>
                <w:szCs w:val="24"/>
              </w:rPr>
            </w:pPr>
          </w:p>
        </w:tc>
      </w:tr>
      <w:tr w:rsidR="005341F2" w:rsidRPr="005341F2" w14:paraId="392EA3D7" w14:textId="77777777" w:rsidTr="00F6650B">
        <w:trPr>
          <w:trHeight w:val="399"/>
        </w:trPr>
        <w:tc>
          <w:tcPr>
            <w:tcW w:w="1435" w:type="dxa"/>
          </w:tcPr>
          <w:p w14:paraId="7D5290A8" w14:textId="21B184BC"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5341F2">
              <w:rPr>
                <w:rFonts w:ascii="Times New Roman" w:hAnsi="Times New Roman" w:cs="Times New Roman"/>
                <w:color w:val="000000" w:themeColor="text1"/>
                <w:sz w:val="24"/>
                <w:szCs w:val="24"/>
                <w:shd w:val="clear" w:color="auto" w:fill="FFFFFF"/>
              </w:rPr>
              <w:fldChar w:fldCharType="begin"/>
            </w:r>
            <w:r w:rsidRPr="005341F2">
              <w:rPr>
                <w:rFonts w:ascii="Times New Roman" w:hAnsi="Times New Roman" w:cs="Times New Roman"/>
                <w:color w:val="000000" w:themeColor="text1"/>
                <w:sz w:val="24"/>
                <w:szCs w:val="24"/>
                <w:shd w:val="clear" w:color="auto" w:fill="FFFFFF"/>
              </w:rPr>
              <w:instrText xml:space="preserve"> ADDIN ZOTERO_ITEM CSL_CITATION {"citationID":"yZIliUpp","properties":{"formattedCitation":"(Alsaqer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5341F2">
              <w:rPr>
                <w:rFonts w:ascii="Times New Roman" w:hAnsi="Times New Roman" w:cs="Times New Roman"/>
                <w:color w:val="000000" w:themeColor="text1"/>
                <w:sz w:val="24"/>
                <w:szCs w:val="24"/>
                <w:shd w:val="clear" w:color="auto" w:fill="FFFFFF"/>
              </w:rPr>
              <w:fldChar w:fldCharType="separate"/>
            </w:r>
            <w:r w:rsidRPr="005341F2">
              <w:rPr>
                <w:rFonts w:ascii="Times New Roman" w:hAnsi="Times New Roman" w:cs="Times New Roman"/>
                <w:color w:val="000000" w:themeColor="text1"/>
                <w:sz w:val="24"/>
              </w:rPr>
              <w:t>(</w:t>
            </w:r>
            <w:proofErr w:type="spellStart"/>
            <w:r w:rsidRPr="005341F2">
              <w:rPr>
                <w:rFonts w:ascii="Times New Roman" w:hAnsi="Times New Roman" w:cs="Times New Roman"/>
                <w:color w:val="000000" w:themeColor="text1"/>
                <w:sz w:val="24"/>
              </w:rPr>
              <w:t>Alsaqer</w:t>
            </w:r>
            <w:proofErr w:type="spellEnd"/>
            <w:r w:rsidRPr="005341F2">
              <w:rPr>
                <w:rFonts w:ascii="Times New Roman" w:hAnsi="Times New Roman" w:cs="Times New Roman"/>
                <w:color w:val="000000" w:themeColor="text1"/>
                <w:sz w:val="24"/>
              </w:rPr>
              <w:t xml:space="preserve"> and </w:t>
            </w:r>
            <w:proofErr w:type="spellStart"/>
            <w:r w:rsidRPr="005341F2">
              <w:rPr>
                <w:rFonts w:ascii="Times New Roman" w:hAnsi="Times New Roman" w:cs="Times New Roman"/>
                <w:color w:val="000000" w:themeColor="text1"/>
                <w:sz w:val="24"/>
              </w:rPr>
              <w:t>Sasi</w:t>
            </w:r>
            <w:proofErr w:type="spellEnd"/>
            <w:r w:rsidRPr="005341F2">
              <w:rPr>
                <w:rFonts w:ascii="Times New Roman" w:hAnsi="Times New Roman" w:cs="Times New Roman"/>
                <w:color w:val="000000" w:themeColor="text1"/>
                <w:sz w:val="24"/>
              </w:rPr>
              <w:t>, 2017)</w:t>
            </w:r>
            <w:r w:rsidRPr="005341F2">
              <w:rPr>
                <w:rFonts w:ascii="Times New Roman" w:hAnsi="Times New Roman" w:cs="Times New Roman"/>
                <w:color w:val="000000" w:themeColor="text1"/>
                <w:sz w:val="24"/>
                <w:szCs w:val="24"/>
                <w:shd w:val="clear" w:color="auto" w:fill="FFFFFF"/>
              </w:rPr>
              <w:fldChar w:fldCharType="end"/>
            </w:r>
          </w:p>
        </w:tc>
        <w:tc>
          <w:tcPr>
            <w:tcW w:w="2430" w:type="dxa"/>
          </w:tcPr>
          <w:p w14:paraId="63847404" w14:textId="1D2C6B06"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This is an approach where the research focuses on improving the sentimental text summarization analysis for movie </w:t>
            </w:r>
            <w:r w:rsidRPr="005341F2">
              <w:rPr>
                <w:rFonts w:ascii="Times New Roman" w:hAnsi="Times New Roman" w:cs="Times New Roman"/>
                <w:color w:val="000000" w:themeColor="text1"/>
                <w:sz w:val="24"/>
                <w:szCs w:val="24"/>
              </w:rPr>
              <w:lastRenderedPageBreak/>
              <w:t>review using RapidMiner.</w:t>
            </w:r>
          </w:p>
        </w:tc>
        <w:tc>
          <w:tcPr>
            <w:tcW w:w="1980" w:type="dxa"/>
          </w:tcPr>
          <w:p w14:paraId="3C6404FB" w14:textId="7B97779B" w:rsidR="00D85D7F" w:rsidRPr="005341F2" w:rsidRDefault="00D85D7F" w:rsidP="00D85D7F">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NA</w:t>
            </w:r>
          </w:p>
        </w:tc>
        <w:tc>
          <w:tcPr>
            <w:tcW w:w="2880" w:type="dxa"/>
          </w:tcPr>
          <w:p w14:paraId="5B245321"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first model of summarization is built using</w:t>
            </w:r>
          </w:p>
          <w:p w14:paraId="1B960F3A"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w:t>
            </w:r>
            <w:proofErr w:type="spellStart"/>
            <w:r w:rsidRPr="005341F2">
              <w:rPr>
                <w:rFonts w:ascii="Times New Roman" w:hAnsi="Times New Roman" w:cs="Times New Roman"/>
                <w:color w:val="000000" w:themeColor="text1"/>
                <w:sz w:val="24"/>
                <w:szCs w:val="24"/>
              </w:rPr>
              <w:t>Aylien</w:t>
            </w:r>
            <w:proofErr w:type="spellEnd"/>
            <w:r w:rsidRPr="005341F2">
              <w:rPr>
                <w:rFonts w:ascii="Times New Roman" w:hAnsi="Times New Roman" w:cs="Times New Roman"/>
                <w:color w:val="000000" w:themeColor="text1"/>
                <w:sz w:val="24"/>
                <w:szCs w:val="24"/>
              </w:rPr>
              <w:t xml:space="preserve"> Text Analysis extension. The proposed second</w:t>
            </w:r>
          </w:p>
          <w:p w14:paraId="66D2EFAC"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model is built using the Text Processing extension. For both</w:t>
            </w:r>
          </w:p>
          <w:p w14:paraId="45417DE3"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these methods, the sentiment analysis is done using the same</w:t>
            </w:r>
          </w:p>
          <w:p w14:paraId="7C875696" w14:textId="77777777" w:rsidR="00D85D7F" w:rsidRPr="005341F2" w:rsidRDefault="00D85D7F" w:rsidP="00D85D7F">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5341F2">
              <w:rPr>
                <w:rFonts w:ascii="Times New Roman" w:hAnsi="Times New Roman" w:cs="Times New Roman"/>
                <w:color w:val="000000" w:themeColor="text1"/>
                <w:sz w:val="24"/>
                <w:szCs w:val="24"/>
              </w:rPr>
              <w:t>Aylien</w:t>
            </w:r>
            <w:proofErr w:type="spellEnd"/>
            <w:r w:rsidRPr="005341F2">
              <w:rPr>
                <w:rFonts w:ascii="Times New Roman" w:hAnsi="Times New Roman" w:cs="Times New Roman"/>
                <w:color w:val="000000" w:themeColor="text1"/>
                <w:sz w:val="24"/>
                <w:szCs w:val="24"/>
              </w:rPr>
              <w:t xml:space="preserve"> Text Analysis extension for evaluating the</w:t>
            </w:r>
          </w:p>
          <w:p w14:paraId="3945EF85" w14:textId="77777777" w:rsidR="00D85D7F" w:rsidRPr="005341F2" w:rsidRDefault="00D85D7F" w:rsidP="00D85D7F">
            <w:pPr>
              <w:pStyle w:val="ListParagraph"/>
              <w:spacing w:line="360" w:lineRule="auto"/>
              <w:ind w:left="0"/>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summarization results.</w:t>
            </w:r>
          </w:p>
          <w:p w14:paraId="641FF609" w14:textId="726C2149" w:rsidR="00CB42B1" w:rsidRPr="005341F2" w:rsidRDefault="00CB42B1" w:rsidP="00D85D7F">
            <w:pPr>
              <w:pStyle w:val="ListParagraph"/>
              <w:spacing w:line="360" w:lineRule="auto"/>
              <w:ind w:left="0"/>
              <w:jc w:val="both"/>
              <w:rPr>
                <w:rFonts w:ascii="Times New Roman" w:hAnsi="Times New Roman" w:cs="Times New Roman"/>
                <w:color w:val="000000" w:themeColor="text1"/>
                <w:sz w:val="24"/>
                <w:szCs w:val="24"/>
              </w:rPr>
            </w:pPr>
          </w:p>
        </w:tc>
      </w:tr>
    </w:tbl>
    <w:p w14:paraId="0620B4C4" w14:textId="77777777" w:rsidR="00F6650B" w:rsidRPr="005341F2" w:rsidRDefault="00F6650B" w:rsidP="001158A5">
      <w:pPr>
        <w:spacing w:line="360" w:lineRule="auto"/>
        <w:jc w:val="both"/>
        <w:rPr>
          <w:rFonts w:ascii="Times New Roman" w:hAnsi="Times New Roman" w:cs="Times New Roman"/>
          <w:b/>
          <w:color w:val="000000" w:themeColor="text1"/>
          <w:sz w:val="32"/>
          <w:szCs w:val="28"/>
        </w:rPr>
      </w:pPr>
    </w:p>
    <w:p w14:paraId="5D8FD1A4" w14:textId="5FC0E511" w:rsidR="001158A5" w:rsidRPr="005341F2" w:rsidRDefault="003638E1" w:rsidP="001158A5">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1.6</w:t>
      </w:r>
      <w:r w:rsidRPr="005341F2">
        <w:rPr>
          <w:rFonts w:ascii="Times New Roman" w:hAnsi="Times New Roman" w:cs="Times New Roman"/>
          <w:b/>
          <w:color w:val="000000" w:themeColor="text1"/>
          <w:sz w:val="32"/>
          <w:szCs w:val="28"/>
        </w:rPr>
        <w:tab/>
        <w:t>Research Gap</w:t>
      </w:r>
    </w:p>
    <w:p w14:paraId="49ECFD9B" w14:textId="76C16A62" w:rsidR="003638E1" w:rsidRPr="005341F2" w:rsidRDefault="00333C00" w:rsidP="000A34A0">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Based on previous work done related to abstractive text summarization on movie reviews, the literature doesn’t identify or seek for the need of using advanced deep learning approaches to improve the performance of text summarization for this domain over traditional machine learning approach</w:t>
      </w:r>
      <w:r w:rsidR="00B234EA" w:rsidRPr="005341F2">
        <w:rPr>
          <w:rFonts w:ascii="Times New Roman" w:hAnsi="Times New Roman" w:cs="Times New Roman"/>
          <w:color w:val="000000" w:themeColor="text1"/>
          <w:sz w:val="24"/>
          <w:szCs w:val="28"/>
        </w:rPr>
        <w:t>.</w:t>
      </w:r>
    </w:p>
    <w:p w14:paraId="7C93196F" w14:textId="4C526A6B" w:rsidR="00F6650B" w:rsidRPr="005341F2" w:rsidRDefault="00B234EA" w:rsidP="00AB5A5C">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8"/>
        </w:rPr>
        <w:t>This project</w:t>
      </w:r>
      <w:r w:rsidR="000A34A0" w:rsidRPr="005341F2">
        <w:rPr>
          <w:rFonts w:ascii="Times New Roman" w:hAnsi="Times New Roman" w:cs="Times New Roman"/>
          <w:color w:val="000000" w:themeColor="text1"/>
          <w:sz w:val="24"/>
          <w:szCs w:val="28"/>
        </w:rPr>
        <w:t xml:space="preserve"> focuses on Empirical gap in the Movie Domain</w:t>
      </w:r>
      <w:r w:rsidR="009675B4" w:rsidRPr="005341F2">
        <w:rPr>
          <w:rFonts w:ascii="Times New Roman" w:hAnsi="Times New Roman" w:cs="Times New Roman"/>
          <w:color w:val="000000" w:themeColor="text1"/>
          <w:sz w:val="24"/>
          <w:szCs w:val="28"/>
        </w:rPr>
        <w:t>,</w:t>
      </w:r>
      <w:r w:rsidR="000A34A0" w:rsidRPr="005341F2">
        <w:rPr>
          <w:rFonts w:ascii="Times New Roman" w:hAnsi="Times New Roman" w:cs="Times New Roman"/>
          <w:color w:val="000000" w:themeColor="text1"/>
          <w:sz w:val="24"/>
          <w:szCs w:val="28"/>
        </w:rPr>
        <w:t xml:space="preserve"> as well as </w:t>
      </w:r>
      <w:r w:rsidR="000A34A0" w:rsidRPr="005341F2">
        <w:rPr>
          <w:rFonts w:ascii="Times New Roman" w:hAnsi="Times New Roman" w:cs="Times New Roman"/>
          <w:color w:val="000000" w:themeColor="text1"/>
          <w:sz w:val="24"/>
          <w:szCs w:val="24"/>
        </w:rPr>
        <w:t>Theoretical and Performance gaps</w:t>
      </w:r>
      <w:r w:rsidR="000A34A0" w:rsidRPr="005341F2">
        <w:rPr>
          <w:rFonts w:ascii="Times New Roman" w:hAnsi="Times New Roman" w:cs="Times New Roman"/>
          <w:color w:val="000000" w:themeColor="text1"/>
          <w:sz w:val="24"/>
          <w:szCs w:val="24"/>
        </w:rPr>
        <w:t xml:space="preserve"> in the </w:t>
      </w:r>
      <w:r w:rsidR="009675B4" w:rsidRPr="005341F2">
        <w:rPr>
          <w:rFonts w:ascii="Times New Roman" w:hAnsi="Times New Roman" w:cs="Times New Roman"/>
          <w:color w:val="000000" w:themeColor="text1"/>
          <w:sz w:val="24"/>
          <w:szCs w:val="24"/>
        </w:rPr>
        <w:t>area of t</w:t>
      </w:r>
      <w:r w:rsidR="000A34A0" w:rsidRPr="005341F2">
        <w:rPr>
          <w:rFonts w:ascii="Times New Roman" w:hAnsi="Times New Roman" w:cs="Times New Roman"/>
          <w:color w:val="000000" w:themeColor="text1"/>
          <w:sz w:val="24"/>
          <w:szCs w:val="24"/>
        </w:rPr>
        <w:t xml:space="preserve">ransformer optimization. Transformers plays a major role in the field of deep learning especially at problems related to Natural Language Processing, by performing hyperparameter optimization on several transformer architectures we can contribute to the </w:t>
      </w:r>
      <w:r w:rsidR="009675B4" w:rsidRPr="005341F2">
        <w:rPr>
          <w:rFonts w:ascii="Times New Roman" w:hAnsi="Times New Roman" w:cs="Times New Roman"/>
          <w:color w:val="000000" w:themeColor="text1"/>
          <w:sz w:val="24"/>
          <w:szCs w:val="24"/>
        </w:rPr>
        <w:t xml:space="preserve">enhanced </w:t>
      </w:r>
      <w:r w:rsidR="000A34A0" w:rsidRPr="005341F2">
        <w:rPr>
          <w:rFonts w:ascii="Times New Roman" w:hAnsi="Times New Roman" w:cs="Times New Roman"/>
          <w:color w:val="000000" w:themeColor="text1"/>
          <w:sz w:val="24"/>
          <w:szCs w:val="24"/>
        </w:rPr>
        <w:t>quality of</w:t>
      </w:r>
      <w:r w:rsidR="009675B4" w:rsidRPr="005341F2">
        <w:rPr>
          <w:rFonts w:ascii="Times New Roman" w:hAnsi="Times New Roman" w:cs="Times New Roman"/>
          <w:color w:val="000000" w:themeColor="text1"/>
          <w:sz w:val="24"/>
          <w:szCs w:val="24"/>
        </w:rPr>
        <w:t xml:space="preserve"> abstractive</w:t>
      </w:r>
      <w:r w:rsidR="000A34A0" w:rsidRPr="005341F2">
        <w:rPr>
          <w:rFonts w:ascii="Times New Roman" w:hAnsi="Times New Roman" w:cs="Times New Roman"/>
          <w:color w:val="000000" w:themeColor="text1"/>
          <w:sz w:val="24"/>
          <w:szCs w:val="24"/>
        </w:rPr>
        <w:t xml:space="preserve"> </w:t>
      </w:r>
      <w:r w:rsidR="009675B4" w:rsidRPr="005341F2">
        <w:rPr>
          <w:rFonts w:ascii="Times New Roman" w:hAnsi="Times New Roman" w:cs="Times New Roman"/>
          <w:color w:val="000000" w:themeColor="text1"/>
          <w:sz w:val="24"/>
          <w:szCs w:val="24"/>
        </w:rPr>
        <w:t xml:space="preserve">text </w:t>
      </w:r>
      <w:r w:rsidR="000A34A0" w:rsidRPr="005341F2">
        <w:rPr>
          <w:rFonts w:ascii="Times New Roman" w:hAnsi="Times New Roman" w:cs="Times New Roman"/>
          <w:color w:val="000000" w:themeColor="text1"/>
          <w:sz w:val="24"/>
          <w:szCs w:val="24"/>
        </w:rPr>
        <w:t>summarization.</w:t>
      </w:r>
    </w:p>
    <w:p w14:paraId="10C955BA" w14:textId="77777777" w:rsidR="00195D9D" w:rsidRPr="005341F2" w:rsidRDefault="00195D9D" w:rsidP="00AB5A5C">
      <w:pPr>
        <w:spacing w:line="360" w:lineRule="auto"/>
        <w:jc w:val="both"/>
        <w:rPr>
          <w:rFonts w:ascii="Times New Roman" w:hAnsi="Times New Roman" w:cs="Times New Roman"/>
          <w:color w:val="000000" w:themeColor="text1"/>
          <w:sz w:val="24"/>
          <w:szCs w:val="24"/>
        </w:rPr>
      </w:pPr>
    </w:p>
    <w:p w14:paraId="6AEC98B9" w14:textId="3155999B" w:rsidR="003638E1" w:rsidRPr="005341F2" w:rsidRDefault="00CD4B01" w:rsidP="005F5979">
      <w:pPr>
        <w:pStyle w:val="ListParagraph"/>
        <w:numPr>
          <w:ilvl w:val="1"/>
          <w:numId w:val="26"/>
        </w:numPr>
        <w:spacing w:after="360" w:line="48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 xml:space="preserve">Research </w:t>
      </w:r>
      <w:r w:rsidR="00CF3949" w:rsidRPr="005341F2">
        <w:rPr>
          <w:rFonts w:ascii="Times New Roman" w:hAnsi="Times New Roman" w:cs="Times New Roman"/>
          <w:b/>
          <w:color w:val="000000" w:themeColor="text1"/>
          <w:sz w:val="32"/>
          <w:szCs w:val="28"/>
        </w:rPr>
        <w:t>Contribution</w:t>
      </w:r>
    </w:p>
    <w:p w14:paraId="49D37CA8" w14:textId="16EA85A8" w:rsidR="00AD785E" w:rsidRPr="005341F2" w:rsidRDefault="00CD4B01" w:rsidP="00AD785E">
      <w:pPr>
        <w:pStyle w:val="ListParagraph"/>
        <w:spacing w:line="360" w:lineRule="auto"/>
        <w:ind w:left="0"/>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The need for improving the performance of an existing solution is very common in the field of data science, as we can explore new algorithms or fine-tuning existing algorithms to meet better expectations. </w:t>
      </w:r>
      <w:r w:rsidR="005F5979" w:rsidRPr="005341F2">
        <w:rPr>
          <w:rFonts w:ascii="Times New Roman" w:hAnsi="Times New Roman" w:cs="Times New Roman"/>
          <w:color w:val="000000" w:themeColor="text1"/>
          <w:sz w:val="24"/>
          <w:szCs w:val="28"/>
        </w:rPr>
        <w:t>The contributions of this project can be classified as theoretical contributions and domain contributions.</w:t>
      </w:r>
    </w:p>
    <w:p w14:paraId="7E090357" w14:textId="41D0B674"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lastRenderedPageBreak/>
        <w:t>Technological Contribution</w:t>
      </w:r>
    </w:p>
    <w:p w14:paraId="7EF46969" w14:textId="5665A217" w:rsidR="00EE407D" w:rsidRPr="005341F2" w:rsidRDefault="00C3005B" w:rsidP="00EE407D">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There are several deep learning approaches which can be used to handle abstractive text summarization, however with the previous research applied on this domain of NLP text summarization, it is found that transformers outperform most of the other deep learning approaches as of today specific to this field</w:t>
      </w:r>
      <w:r w:rsidR="00CB42B1" w:rsidRPr="005341F2">
        <w:rPr>
          <w:rFonts w:ascii="Times New Roman" w:hAnsi="Times New Roman" w:cs="Times New Roman"/>
          <w:color w:val="000000" w:themeColor="text1"/>
          <w:sz w:val="24"/>
          <w:szCs w:val="28"/>
        </w:rPr>
        <w:t xml:space="preserve"> but there was no more research on optimizing them for a much better performance</w:t>
      </w:r>
      <w:r w:rsidRPr="005341F2">
        <w:rPr>
          <w:rFonts w:ascii="Times New Roman" w:hAnsi="Times New Roman" w:cs="Times New Roman"/>
          <w:color w:val="000000" w:themeColor="text1"/>
          <w:sz w:val="24"/>
          <w:szCs w:val="28"/>
        </w:rPr>
        <w:t xml:space="preserve">.  </w:t>
      </w:r>
    </w:p>
    <w:p w14:paraId="055998F9" w14:textId="323D6ED9" w:rsidR="00CF3949" w:rsidRPr="005341F2" w:rsidRDefault="00D25C15" w:rsidP="00F6650B">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This research will be focused on getting the best optimized transformer architecture from few of the top tier existing pre-trained model by fine-tuning and performing hyperparameter optimization, therefore </w:t>
      </w:r>
      <w:r w:rsidR="00CB42B1" w:rsidRPr="005341F2">
        <w:rPr>
          <w:rFonts w:ascii="Times New Roman" w:hAnsi="Times New Roman" w:cs="Times New Roman"/>
          <w:color w:val="000000" w:themeColor="text1"/>
          <w:sz w:val="24"/>
          <w:szCs w:val="28"/>
        </w:rPr>
        <w:t>w</w:t>
      </w:r>
      <w:r w:rsidR="00CB42B1" w:rsidRPr="005341F2">
        <w:rPr>
          <w:rFonts w:ascii="Times New Roman" w:hAnsi="Times New Roman" w:cs="Times New Roman"/>
          <w:color w:val="000000" w:themeColor="text1"/>
          <w:sz w:val="24"/>
          <w:szCs w:val="28"/>
        </w:rPr>
        <w:t>e are able to maximize the performance of the recommended architecture.</w:t>
      </w:r>
      <w:r w:rsidRPr="005341F2">
        <w:rPr>
          <w:rFonts w:ascii="Times New Roman" w:hAnsi="Times New Roman" w:cs="Times New Roman"/>
          <w:color w:val="000000" w:themeColor="text1"/>
          <w:sz w:val="24"/>
          <w:szCs w:val="28"/>
        </w:rPr>
        <w:t xml:space="preserve"> </w:t>
      </w:r>
      <w:r w:rsidR="00CB42B1" w:rsidRPr="005341F2">
        <w:rPr>
          <w:rFonts w:ascii="Times New Roman" w:hAnsi="Times New Roman" w:cs="Times New Roman"/>
          <w:color w:val="000000" w:themeColor="text1"/>
          <w:sz w:val="24"/>
          <w:szCs w:val="28"/>
        </w:rPr>
        <w:t>Additionally, it is believed that this study approach could be utilized in any field that utilizes abstractive text summarization transformers.</w:t>
      </w:r>
    </w:p>
    <w:p w14:paraId="61080FC6" w14:textId="36F899C1" w:rsidR="00CF3949" w:rsidRPr="005341F2" w:rsidRDefault="00CF3949" w:rsidP="00CF3949">
      <w:pPr>
        <w:pStyle w:val="ListParagraph"/>
        <w:numPr>
          <w:ilvl w:val="2"/>
          <w:numId w:val="26"/>
        </w:numPr>
        <w:spacing w:line="360" w:lineRule="auto"/>
        <w:jc w:val="both"/>
        <w:rPr>
          <w:rFonts w:ascii="Times New Roman" w:hAnsi="Times New Roman" w:cs="Times New Roman"/>
          <w:b/>
          <w:color w:val="000000" w:themeColor="text1"/>
          <w:sz w:val="28"/>
          <w:szCs w:val="28"/>
        </w:rPr>
      </w:pPr>
      <w:r w:rsidRPr="005341F2">
        <w:rPr>
          <w:rFonts w:ascii="Times New Roman" w:hAnsi="Times New Roman" w:cs="Times New Roman"/>
          <w:b/>
          <w:color w:val="000000" w:themeColor="text1"/>
          <w:sz w:val="28"/>
          <w:szCs w:val="28"/>
        </w:rPr>
        <w:t>Domain Contribution</w:t>
      </w:r>
    </w:p>
    <w:p w14:paraId="4E706E47" w14:textId="50EFD95F" w:rsidR="00B50299"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Neural Networks makes up the backbone of deep learning algorithms which enables them to process complex unstructured data over normal means of machine learning algorithms. It is found that, the need for using advanced deep learning approaches has not been explored in the domain of movie review summarization.</w:t>
      </w:r>
    </w:p>
    <w:p w14:paraId="3411C974" w14:textId="3E1643A4" w:rsidR="0067646D" w:rsidRPr="005341F2" w:rsidRDefault="00631B7D" w:rsidP="00B50299">
      <w:pPr>
        <w:spacing w:line="360" w:lineRule="auto"/>
        <w:jc w:val="both"/>
        <w:rPr>
          <w:rFonts w:ascii="Times New Roman" w:hAnsi="Times New Roman" w:cs="Times New Roman"/>
          <w:color w:val="000000" w:themeColor="text1"/>
          <w:sz w:val="24"/>
          <w:szCs w:val="28"/>
        </w:rPr>
      </w:pPr>
      <w:r w:rsidRPr="005341F2">
        <w:rPr>
          <w:rFonts w:ascii="Times New Roman" w:hAnsi="Times New Roman" w:cs="Times New Roman"/>
          <w:color w:val="000000" w:themeColor="text1"/>
          <w:sz w:val="24"/>
          <w:szCs w:val="28"/>
        </w:rPr>
        <w:t xml:space="preserve">Given that transformers </w:t>
      </w:r>
      <w:r w:rsidR="00494C84" w:rsidRPr="005341F2">
        <w:rPr>
          <w:rFonts w:ascii="Times New Roman" w:hAnsi="Times New Roman" w:cs="Times New Roman"/>
          <w:color w:val="000000" w:themeColor="text1"/>
          <w:sz w:val="24"/>
          <w:szCs w:val="28"/>
        </w:rPr>
        <w:t>perform</w:t>
      </w:r>
      <w:r w:rsidRPr="005341F2">
        <w:rPr>
          <w:rFonts w:ascii="Times New Roman" w:hAnsi="Times New Roman" w:cs="Times New Roman"/>
          <w:color w:val="000000" w:themeColor="text1"/>
          <w:sz w:val="24"/>
          <w:szCs w:val="28"/>
        </w:rPr>
        <w:t xml:space="preserve"> well in this field, the proposed solution for this domain will be finding the recommended architecture along with hyper-parameter optimization by fine-tuning the model</w:t>
      </w:r>
      <w:r w:rsidR="00494C84" w:rsidRPr="005341F2">
        <w:rPr>
          <w:rFonts w:ascii="Times New Roman" w:hAnsi="Times New Roman" w:cs="Times New Roman"/>
          <w:color w:val="000000" w:themeColor="text1"/>
          <w:sz w:val="24"/>
          <w:szCs w:val="28"/>
        </w:rPr>
        <w:t>, to reach its best performance. An additional contribution will be that, the proposed solution will be generalized to any other domain linked with the field of NLP text summarization.</w:t>
      </w:r>
    </w:p>
    <w:p w14:paraId="772DBA99" w14:textId="77777777" w:rsidR="00195D9D" w:rsidRPr="005341F2" w:rsidRDefault="00195D9D" w:rsidP="00B50299">
      <w:pPr>
        <w:spacing w:line="360" w:lineRule="auto"/>
        <w:jc w:val="both"/>
        <w:rPr>
          <w:rFonts w:ascii="Times New Roman" w:hAnsi="Times New Roman" w:cs="Times New Roman"/>
          <w:color w:val="000000" w:themeColor="text1"/>
          <w:sz w:val="24"/>
          <w:szCs w:val="28"/>
        </w:rPr>
      </w:pPr>
    </w:p>
    <w:p w14:paraId="5802EA76" w14:textId="457BE939" w:rsidR="00AB5A5C" w:rsidRPr="005341F2" w:rsidRDefault="00F27F85" w:rsidP="00B50299">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1.8</w:t>
      </w:r>
      <w:r w:rsidRPr="005341F2">
        <w:rPr>
          <w:rFonts w:ascii="Times New Roman" w:hAnsi="Times New Roman" w:cs="Times New Roman"/>
          <w:b/>
          <w:color w:val="000000" w:themeColor="text1"/>
          <w:sz w:val="32"/>
          <w:szCs w:val="28"/>
        </w:rPr>
        <w:tab/>
        <w:t xml:space="preserve">Research Challenge </w:t>
      </w:r>
    </w:p>
    <w:p w14:paraId="567D1E21" w14:textId="206351D3" w:rsidR="004D3022" w:rsidRPr="005341F2" w:rsidRDefault="00F6650B"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 xml:space="preserve">The main objective of this research is to achieve the optimized transformer architectures </w:t>
      </w:r>
      <w:r w:rsidR="009E7403" w:rsidRPr="005341F2">
        <w:rPr>
          <w:rFonts w:ascii="Times New Roman" w:hAnsi="Times New Roman" w:cs="Times New Roman"/>
          <w:color w:val="000000" w:themeColor="text1"/>
          <w:sz w:val="24"/>
          <w:szCs w:val="24"/>
        </w:rPr>
        <w:t xml:space="preserve">for the field of NLP abstractive text summarization. </w:t>
      </w:r>
      <w:r w:rsidR="00440A79" w:rsidRPr="005341F2">
        <w:rPr>
          <w:rFonts w:ascii="Times New Roman" w:hAnsi="Times New Roman" w:cs="Times New Roman"/>
          <w:color w:val="000000" w:themeColor="text1"/>
          <w:sz w:val="24"/>
          <w:szCs w:val="24"/>
        </w:rPr>
        <w:t xml:space="preserve">Transformers were introduced in 2017 by a team at Google Brain and are the most used choice for NLP problems replacing RNN models, given that this architecture was introduced not much longer back brings to a point </w:t>
      </w:r>
      <w:r w:rsidR="00440A79" w:rsidRPr="005341F2">
        <w:rPr>
          <w:rFonts w:ascii="Times New Roman" w:hAnsi="Times New Roman" w:cs="Times New Roman"/>
          <w:color w:val="000000" w:themeColor="text1"/>
          <w:sz w:val="24"/>
          <w:szCs w:val="24"/>
        </w:rPr>
        <w:lastRenderedPageBreak/>
        <w:t xml:space="preserve">where there is a lack of research done in the area of transformer optimization for the purpose of abstractive text summarization. </w:t>
      </w:r>
      <w:r w:rsidRPr="005341F2">
        <w:rPr>
          <w:rFonts w:ascii="Times New Roman" w:hAnsi="Times New Roman" w:cs="Times New Roman"/>
          <w:color w:val="000000" w:themeColor="text1"/>
          <w:sz w:val="24"/>
          <w:szCs w:val="24"/>
        </w:rPr>
        <w:fldChar w:fldCharType="begin"/>
      </w:r>
      <w:r w:rsidRPr="005341F2">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5341F2">
        <w:rPr>
          <w:rFonts w:ascii="Times New Roman" w:hAnsi="Times New Roman" w:cs="Times New Roman"/>
          <w:color w:val="000000" w:themeColor="text1"/>
          <w:sz w:val="24"/>
          <w:szCs w:val="24"/>
        </w:rPr>
        <w:fldChar w:fldCharType="separate"/>
      </w:r>
      <w:r w:rsidRPr="005341F2">
        <w:rPr>
          <w:rFonts w:ascii="Times New Roman" w:hAnsi="Times New Roman" w:cs="Times New Roman"/>
          <w:color w:val="000000" w:themeColor="text1"/>
          <w:sz w:val="24"/>
        </w:rPr>
        <w:t>(Wolf et al., 2020)</w:t>
      </w:r>
      <w:r w:rsidRPr="005341F2">
        <w:rPr>
          <w:rFonts w:ascii="Times New Roman" w:hAnsi="Times New Roman" w:cs="Times New Roman"/>
          <w:color w:val="000000" w:themeColor="text1"/>
          <w:sz w:val="24"/>
          <w:szCs w:val="24"/>
        </w:rPr>
        <w:fldChar w:fldCharType="end"/>
      </w:r>
      <w:r w:rsidRPr="005341F2">
        <w:rPr>
          <w:rFonts w:ascii="Times New Roman" w:hAnsi="Times New Roman" w:cs="Times New Roman"/>
          <w:color w:val="000000" w:themeColor="text1"/>
          <w:sz w:val="24"/>
          <w:szCs w:val="24"/>
        </w:rPr>
        <w:t>. Therefore, finding the most recommended transformer architecture along with the optimal parameters becomes a challenge with very less resources to look up to.</w:t>
      </w:r>
      <w:r w:rsidR="009E7403" w:rsidRPr="005341F2">
        <w:rPr>
          <w:rFonts w:ascii="Times New Roman" w:hAnsi="Times New Roman" w:cs="Times New Roman"/>
          <w:color w:val="000000" w:themeColor="text1"/>
          <w:sz w:val="24"/>
          <w:szCs w:val="24"/>
        </w:rPr>
        <w:t xml:space="preserve"> </w:t>
      </w:r>
    </w:p>
    <w:p w14:paraId="6FCF7DC2" w14:textId="62C1993F" w:rsidR="00D15CE3" w:rsidRPr="005341F2" w:rsidRDefault="00FC59DF"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Additionally, identifying suitable datasets for this domain (Movie Reviews Summarization) is challenging and necessitates a substantial amount of effort in data preprocessing where it is important since we are dealing with NLP and performance optimization related domain.</w:t>
      </w:r>
    </w:p>
    <w:p w14:paraId="7D3A9AD2"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3820EE56" w14:textId="1C90E1FE" w:rsidR="00335D6D"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1.9</w:t>
      </w:r>
      <w:r w:rsidRPr="005341F2">
        <w:rPr>
          <w:rFonts w:ascii="Times New Roman" w:hAnsi="Times New Roman" w:cs="Times New Roman"/>
          <w:b/>
          <w:color w:val="000000" w:themeColor="text1"/>
          <w:sz w:val="32"/>
          <w:szCs w:val="24"/>
        </w:rPr>
        <w:tab/>
        <w:t>Research Questions</w:t>
      </w:r>
    </w:p>
    <w:p w14:paraId="3202A433" w14:textId="0ADDFFBB" w:rsidR="00C22395"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RQ1:  </w:t>
      </w:r>
      <w:r w:rsidRPr="005341F2">
        <w:rPr>
          <w:rFonts w:ascii="Times New Roman" w:hAnsi="Times New Roman" w:cs="Times New Roman"/>
          <w:color w:val="000000" w:themeColor="text1"/>
          <w:sz w:val="24"/>
          <w:szCs w:val="24"/>
        </w:rPr>
        <w:t>What are the top tier transformer architectures widely used and know for NLP problems related to text summarization?</w:t>
      </w:r>
    </w:p>
    <w:p w14:paraId="01A853F2" w14:textId="3213CB7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RQ2:</w:t>
      </w:r>
      <w:r w:rsidRPr="005341F2">
        <w:rPr>
          <w:rFonts w:ascii="Times New Roman" w:hAnsi="Times New Roman" w:cs="Times New Roman"/>
          <w:color w:val="000000" w:themeColor="text1"/>
          <w:sz w:val="24"/>
          <w:szCs w:val="24"/>
        </w:rPr>
        <w:t xml:space="preserve"> How can a pretrained transformer architecture be fine-tuned to get the optimal hyper parameters?</w:t>
      </w:r>
    </w:p>
    <w:p w14:paraId="7F631DD7" w14:textId="4ED912F8"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 xml:space="preserve">RQ3: </w:t>
      </w:r>
      <w:r w:rsidRPr="005341F2">
        <w:rPr>
          <w:rFonts w:ascii="Times New Roman" w:hAnsi="Times New Roman" w:cs="Times New Roman"/>
          <w:color w:val="000000" w:themeColor="text1"/>
          <w:sz w:val="24"/>
          <w:szCs w:val="24"/>
        </w:rPr>
        <w:t>What kind of evaluations should we perform after fine-tuning to filter out the best transformer architecture?</w:t>
      </w:r>
    </w:p>
    <w:p w14:paraId="78B98F0E" w14:textId="20D9827C" w:rsidR="000C45BE" w:rsidRPr="005341F2" w:rsidRDefault="000C45BE" w:rsidP="000C45BE">
      <w:pPr>
        <w:spacing w:line="360" w:lineRule="auto"/>
        <w:ind w:left="720"/>
        <w:jc w:val="both"/>
        <w:rPr>
          <w:rFonts w:ascii="Times New Roman" w:hAnsi="Times New Roman" w:cs="Times New Roman"/>
          <w:color w:val="000000" w:themeColor="text1"/>
          <w:sz w:val="24"/>
          <w:szCs w:val="24"/>
        </w:rPr>
      </w:pPr>
      <w:r w:rsidRPr="005341F2">
        <w:rPr>
          <w:rFonts w:ascii="Times New Roman" w:hAnsi="Times New Roman" w:cs="Times New Roman"/>
          <w:b/>
          <w:color w:val="000000" w:themeColor="text1"/>
          <w:sz w:val="24"/>
          <w:szCs w:val="24"/>
        </w:rPr>
        <w:t>RQ4:</w:t>
      </w:r>
      <w:r w:rsidRPr="005341F2">
        <w:rPr>
          <w:rFonts w:ascii="Times New Roman" w:hAnsi="Times New Roman" w:cs="Times New Roman"/>
          <w:color w:val="000000" w:themeColor="text1"/>
          <w:sz w:val="24"/>
          <w:szCs w:val="24"/>
        </w:rPr>
        <w:t xml:space="preserve"> What kind of metadata is expected to be required from the dataset for this problem?</w:t>
      </w:r>
    </w:p>
    <w:p w14:paraId="2FA9B4FC" w14:textId="77777777" w:rsidR="00195D9D" w:rsidRPr="005341F2" w:rsidRDefault="00195D9D" w:rsidP="00D15CE3">
      <w:pPr>
        <w:spacing w:line="360" w:lineRule="auto"/>
        <w:jc w:val="both"/>
        <w:rPr>
          <w:rFonts w:ascii="Times New Roman" w:hAnsi="Times New Roman" w:cs="Times New Roman"/>
          <w:b/>
          <w:color w:val="000000" w:themeColor="text1"/>
          <w:sz w:val="32"/>
          <w:szCs w:val="24"/>
        </w:rPr>
      </w:pPr>
    </w:p>
    <w:p w14:paraId="25DA3D7D" w14:textId="2907EA06"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1.10</w:t>
      </w:r>
      <w:r w:rsidRPr="005341F2">
        <w:rPr>
          <w:rFonts w:ascii="Times New Roman" w:hAnsi="Times New Roman" w:cs="Times New Roman"/>
          <w:b/>
          <w:color w:val="000000" w:themeColor="text1"/>
          <w:sz w:val="32"/>
          <w:szCs w:val="24"/>
        </w:rPr>
        <w:tab/>
      </w:r>
      <w:r w:rsidRPr="005341F2">
        <w:rPr>
          <w:rFonts w:ascii="Times New Roman" w:hAnsi="Times New Roman" w:cs="Times New Roman"/>
          <w:b/>
          <w:color w:val="000000" w:themeColor="text1"/>
          <w:sz w:val="32"/>
          <w:szCs w:val="24"/>
        </w:rPr>
        <w:t>Research Aim</w:t>
      </w:r>
    </w:p>
    <w:p w14:paraId="38749861" w14:textId="6AF0D96D" w:rsidR="00C22395" w:rsidRPr="005341F2" w:rsidRDefault="004D0661" w:rsidP="00D15CE3">
      <w:pPr>
        <w:spacing w:line="360" w:lineRule="auto"/>
        <w:jc w:val="both"/>
        <w:rPr>
          <w:rFonts w:ascii="Times New Roman" w:hAnsi="Times New Roman" w:cs="Times New Roman"/>
          <w:b/>
          <w:i/>
          <w:color w:val="000000" w:themeColor="text1"/>
          <w:sz w:val="24"/>
          <w:szCs w:val="24"/>
        </w:rPr>
      </w:pPr>
      <w:r w:rsidRPr="005341F2">
        <w:rPr>
          <w:rFonts w:ascii="Times New Roman" w:hAnsi="Times New Roman" w:cs="Times New Roman"/>
          <w:b/>
          <w:i/>
          <w:color w:val="000000" w:themeColor="text1"/>
          <w:sz w:val="24"/>
          <w:szCs w:val="24"/>
        </w:rPr>
        <w:t>The aim of this research is to propose the most optimized transformer architecture from a range of popularly used architectures by fine-tuning the model via hyperparameter optimization, therefore obtaining the recommended architecture's optimum performance</w:t>
      </w:r>
      <w:r w:rsidRPr="005341F2">
        <w:rPr>
          <w:rFonts w:ascii="Times New Roman" w:hAnsi="Times New Roman" w:cs="Times New Roman"/>
          <w:b/>
          <w:i/>
          <w:color w:val="000000" w:themeColor="text1"/>
          <w:sz w:val="24"/>
          <w:szCs w:val="24"/>
        </w:rPr>
        <w:t xml:space="preserve">. </w:t>
      </w:r>
    </w:p>
    <w:p w14:paraId="2C46CB2D" w14:textId="57DF0ECF" w:rsidR="00972086" w:rsidRPr="005341F2" w:rsidRDefault="00972086"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To further explain the objective, a fully working system that can be utilized to execute abstractive text summarizing based on the movie review provided as input will be created by this research project. The quality of the resulting text summary or performance optimization will be the main points of emphasis. To get the best result, the usage of data preparation, data analysis, conducting hyperparameter tuning, and evaluating the models will be investigated.</w:t>
      </w:r>
    </w:p>
    <w:p w14:paraId="697F50B1" w14:textId="305C7F7C" w:rsidR="00EC3189" w:rsidRPr="005341F2" w:rsidRDefault="00EC3189" w:rsidP="00D15CE3">
      <w:pPr>
        <w:spacing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To confirm or refute the selected hypothesis, the necessary information will be obtained and investigated, components will be built, and performance will be evaluated</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Both a hosted server and a local browser will be able to execute the system for private or public usage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data science models and their source code will be made accessible for future study and usage in a public repository that is simple to set up and utilize</w:t>
      </w:r>
      <w:r w:rsidR="00972086" w:rsidRPr="005341F2">
        <w:rPr>
          <w:rFonts w:ascii="Times New Roman" w:hAnsi="Times New Roman" w:cs="Times New Roman"/>
          <w:color w:val="000000" w:themeColor="text1"/>
          <w:sz w:val="24"/>
          <w:szCs w:val="24"/>
        </w:rPr>
        <w:t xml:space="preserve">. </w:t>
      </w:r>
      <w:r w:rsidRPr="005341F2">
        <w:rPr>
          <w:rFonts w:ascii="Times New Roman" w:hAnsi="Times New Roman" w:cs="Times New Roman"/>
          <w:color w:val="000000" w:themeColor="text1"/>
          <w:sz w:val="24"/>
          <w:szCs w:val="24"/>
        </w:rPr>
        <w:t>The information gleaned from the literature review will be published in a review paper. On the basis of the study project's findings, a research paper will be published.</w:t>
      </w:r>
    </w:p>
    <w:p w14:paraId="67939448" w14:textId="77777777" w:rsidR="00195D9D" w:rsidRPr="005341F2" w:rsidRDefault="00195D9D" w:rsidP="00D15CE3">
      <w:pPr>
        <w:spacing w:line="360" w:lineRule="auto"/>
        <w:jc w:val="both"/>
        <w:rPr>
          <w:rFonts w:ascii="Times New Roman" w:hAnsi="Times New Roman" w:cs="Times New Roman"/>
          <w:color w:val="000000" w:themeColor="text1"/>
          <w:sz w:val="24"/>
          <w:szCs w:val="24"/>
        </w:rPr>
      </w:pPr>
    </w:p>
    <w:p w14:paraId="7CB4D15D" w14:textId="5A12D7E7"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1.11</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Research </w:t>
      </w:r>
      <w:r w:rsidRPr="005341F2">
        <w:rPr>
          <w:rFonts w:ascii="Times New Roman" w:hAnsi="Times New Roman" w:cs="Times New Roman"/>
          <w:b/>
          <w:color w:val="000000" w:themeColor="text1"/>
          <w:sz w:val="32"/>
          <w:szCs w:val="24"/>
        </w:rPr>
        <w:t>Objectives</w:t>
      </w:r>
    </w:p>
    <w:p w14:paraId="5D326A78" w14:textId="1C740B40" w:rsidR="00D232C3" w:rsidRPr="005341F2" w:rsidRDefault="00D232C3" w:rsidP="00D232C3">
      <w:pPr>
        <w:autoSpaceDE w:val="0"/>
        <w:autoSpaceDN w:val="0"/>
        <w:adjustRightInd w:val="0"/>
        <w:spacing w:before="0" w:after="0" w:line="360" w:lineRule="auto"/>
        <w:jc w:val="both"/>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AE0526B" w14:textId="7AC6A73D"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320ABD3B" w14:textId="3AB01FD1" w:rsidR="00D232C3" w:rsidRPr="005341F2" w:rsidRDefault="00D232C3" w:rsidP="00D232C3">
      <w:pPr>
        <w:autoSpaceDE w:val="0"/>
        <w:autoSpaceDN w:val="0"/>
        <w:adjustRightInd w:val="0"/>
        <w:spacing w:before="0" w:after="0" w:line="480" w:lineRule="auto"/>
        <w:jc w:val="center"/>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Table 1.11.1: Research Objectives</w:t>
      </w:r>
    </w:p>
    <w:tbl>
      <w:tblPr>
        <w:tblStyle w:val="TableGrid"/>
        <w:tblW w:w="0" w:type="auto"/>
        <w:tblLook w:val="04A0" w:firstRow="1" w:lastRow="0" w:firstColumn="1" w:lastColumn="0" w:noHBand="0" w:noVBand="1"/>
      </w:tblPr>
      <w:tblGrid>
        <w:gridCol w:w="1795"/>
        <w:gridCol w:w="5040"/>
        <w:gridCol w:w="1795"/>
      </w:tblGrid>
      <w:tr w:rsidR="005341F2" w:rsidRPr="005341F2" w14:paraId="4E4A171D" w14:textId="77777777" w:rsidTr="00D232C3">
        <w:tc>
          <w:tcPr>
            <w:tcW w:w="1795" w:type="dxa"/>
          </w:tcPr>
          <w:p w14:paraId="1FD03878" w14:textId="76427E4D" w:rsidR="00D232C3" w:rsidRPr="005341F2" w:rsidRDefault="00D232C3" w:rsidP="00D232C3">
            <w:pPr>
              <w:autoSpaceDE w:val="0"/>
              <w:autoSpaceDN w:val="0"/>
              <w:adjustRightInd w:val="0"/>
              <w:spacing w:line="360" w:lineRule="auto"/>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Objective</w:t>
            </w:r>
          </w:p>
        </w:tc>
        <w:tc>
          <w:tcPr>
            <w:tcW w:w="5040" w:type="dxa"/>
          </w:tcPr>
          <w:p w14:paraId="12132319" w14:textId="4CF15E02" w:rsidR="00D232C3" w:rsidRPr="005341F2" w:rsidRDefault="00D232C3" w:rsidP="00D232C3">
            <w:pPr>
              <w:autoSpaceDE w:val="0"/>
              <w:autoSpaceDN w:val="0"/>
              <w:adjustRightInd w:val="0"/>
              <w:spacing w:line="360" w:lineRule="auto"/>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Description</w:t>
            </w:r>
          </w:p>
        </w:tc>
        <w:tc>
          <w:tcPr>
            <w:tcW w:w="1795" w:type="dxa"/>
          </w:tcPr>
          <w:p w14:paraId="03361ED9" w14:textId="35CCD867" w:rsidR="00D232C3" w:rsidRPr="005341F2" w:rsidRDefault="00D232C3" w:rsidP="00D232C3">
            <w:pPr>
              <w:autoSpaceDE w:val="0"/>
              <w:autoSpaceDN w:val="0"/>
              <w:adjustRightInd w:val="0"/>
              <w:spacing w:line="360" w:lineRule="auto"/>
              <w:rPr>
                <w:rFonts w:ascii="Times New Roman" w:hAnsi="Times New Roman" w:cs="Times New Roman"/>
                <w:b/>
                <w:color w:val="000000" w:themeColor="text1"/>
                <w:sz w:val="24"/>
                <w:szCs w:val="24"/>
              </w:rPr>
            </w:pPr>
            <w:r w:rsidRPr="005341F2">
              <w:rPr>
                <w:rFonts w:ascii="Times New Roman" w:hAnsi="Times New Roman" w:cs="Times New Roman"/>
                <w:b/>
                <w:color w:val="000000" w:themeColor="text1"/>
                <w:sz w:val="24"/>
                <w:szCs w:val="24"/>
              </w:rPr>
              <w:t>Learning Outcomes</w:t>
            </w:r>
          </w:p>
        </w:tc>
      </w:tr>
      <w:tr w:rsidR="005341F2" w:rsidRPr="005341F2" w14:paraId="78890F33" w14:textId="77777777" w:rsidTr="00D232C3">
        <w:tc>
          <w:tcPr>
            <w:tcW w:w="1795" w:type="dxa"/>
          </w:tcPr>
          <w:p w14:paraId="0B659ACB" w14:textId="37DC0F0D"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Literature Survey</w:t>
            </w:r>
          </w:p>
        </w:tc>
        <w:tc>
          <w:tcPr>
            <w:tcW w:w="5040" w:type="dxa"/>
          </w:tcPr>
          <w:p w14:paraId="53F00D66" w14:textId="77777777"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p>
        </w:tc>
        <w:tc>
          <w:tcPr>
            <w:tcW w:w="1795" w:type="dxa"/>
          </w:tcPr>
          <w:p w14:paraId="3B3EEFFA" w14:textId="77777777"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p>
        </w:tc>
      </w:tr>
      <w:tr w:rsidR="005341F2" w:rsidRPr="005341F2" w14:paraId="340428D4" w14:textId="77777777" w:rsidTr="00D232C3">
        <w:tc>
          <w:tcPr>
            <w:tcW w:w="1795" w:type="dxa"/>
          </w:tcPr>
          <w:p w14:paraId="3D191F5F" w14:textId="0A44DDF2"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Requirement Analysis</w:t>
            </w:r>
          </w:p>
        </w:tc>
        <w:tc>
          <w:tcPr>
            <w:tcW w:w="5040" w:type="dxa"/>
          </w:tcPr>
          <w:p w14:paraId="07D5657E" w14:textId="77777777"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p>
        </w:tc>
        <w:tc>
          <w:tcPr>
            <w:tcW w:w="1795" w:type="dxa"/>
          </w:tcPr>
          <w:p w14:paraId="20A34E6B" w14:textId="77777777"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p>
        </w:tc>
      </w:tr>
      <w:tr w:rsidR="005341F2" w:rsidRPr="005341F2" w14:paraId="4F257B0E" w14:textId="77777777" w:rsidTr="00D232C3">
        <w:tc>
          <w:tcPr>
            <w:tcW w:w="1795" w:type="dxa"/>
          </w:tcPr>
          <w:p w14:paraId="1E9F0B35" w14:textId="10BF3240" w:rsidR="00D232C3"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Design</w:t>
            </w:r>
          </w:p>
        </w:tc>
        <w:tc>
          <w:tcPr>
            <w:tcW w:w="5040" w:type="dxa"/>
          </w:tcPr>
          <w:p w14:paraId="567DC0F3" w14:textId="77777777"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p>
        </w:tc>
        <w:tc>
          <w:tcPr>
            <w:tcW w:w="1795" w:type="dxa"/>
          </w:tcPr>
          <w:p w14:paraId="31601C2B" w14:textId="77777777" w:rsidR="00D232C3" w:rsidRPr="005341F2" w:rsidRDefault="00D232C3" w:rsidP="00D232C3">
            <w:pPr>
              <w:autoSpaceDE w:val="0"/>
              <w:autoSpaceDN w:val="0"/>
              <w:adjustRightInd w:val="0"/>
              <w:spacing w:line="360" w:lineRule="auto"/>
              <w:rPr>
                <w:rFonts w:ascii="Times New Roman" w:hAnsi="Times New Roman" w:cs="Times New Roman"/>
                <w:color w:val="000000" w:themeColor="text1"/>
                <w:sz w:val="24"/>
                <w:szCs w:val="24"/>
              </w:rPr>
            </w:pPr>
          </w:p>
        </w:tc>
      </w:tr>
      <w:tr w:rsidR="004F3F50" w:rsidRPr="005341F2" w14:paraId="0621813B" w14:textId="77777777" w:rsidTr="00D232C3">
        <w:tc>
          <w:tcPr>
            <w:tcW w:w="1795" w:type="dxa"/>
          </w:tcPr>
          <w:p w14:paraId="2D94E5F2" w14:textId="7E54346F"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Development</w:t>
            </w:r>
          </w:p>
        </w:tc>
        <w:tc>
          <w:tcPr>
            <w:tcW w:w="5040" w:type="dxa"/>
          </w:tcPr>
          <w:p w14:paraId="444638F3" w14:textId="77777777"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p>
        </w:tc>
        <w:tc>
          <w:tcPr>
            <w:tcW w:w="1795" w:type="dxa"/>
          </w:tcPr>
          <w:p w14:paraId="5503996B" w14:textId="77777777"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p>
        </w:tc>
      </w:tr>
      <w:tr w:rsidR="004F3F50" w:rsidRPr="005341F2" w14:paraId="35003D20" w14:textId="77777777" w:rsidTr="00D232C3">
        <w:tc>
          <w:tcPr>
            <w:tcW w:w="1795" w:type="dxa"/>
          </w:tcPr>
          <w:p w14:paraId="185FDB92" w14:textId="7CF6B6C9"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Testing and Evaluation</w:t>
            </w:r>
          </w:p>
        </w:tc>
        <w:tc>
          <w:tcPr>
            <w:tcW w:w="5040" w:type="dxa"/>
          </w:tcPr>
          <w:p w14:paraId="3077210B" w14:textId="77777777"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p>
        </w:tc>
        <w:tc>
          <w:tcPr>
            <w:tcW w:w="1795" w:type="dxa"/>
          </w:tcPr>
          <w:p w14:paraId="653B74E4" w14:textId="77777777"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p>
        </w:tc>
      </w:tr>
      <w:tr w:rsidR="004F3F50" w:rsidRPr="005341F2" w14:paraId="0B3315CC" w14:textId="77777777" w:rsidTr="00D232C3">
        <w:tc>
          <w:tcPr>
            <w:tcW w:w="1795" w:type="dxa"/>
          </w:tcPr>
          <w:p w14:paraId="433F2869" w14:textId="7DC7C72C"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Documenting the progress of the research</w:t>
            </w:r>
          </w:p>
        </w:tc>
        <w:tc>
          <w:tcPr>
            <w:tcW w:w="5040" w:type="dxa"/>
          </w:tcPr>
          <w:p w14:paraId="68FE1717" w14:textId="6D499F3F" w:rsidR="004F3F50" w:rsidRPr="00614B14" w:rsidRDefault="00614B14" w:rsidP="00614B14">
            <w:pPr>
              <w:autoSpaceDE w:val="0"/>
              <w:autoSpaceDN w:val="0"/>
              <w:adjustRightInd w:val="0"/>
              <w:spacing w:line="360" w:lineRule="auto"/>
              <w:jc w:val="both"/>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K</w:t>
            </w:r>
            <w:r w:rsidRPr="00614B14">
              <w:rPr>
                <w:rFonts w:ascii="Times New Roman" w:hAnsi="Times New Roman" w:cs="Times New Roman"/>
                <w:color w:val="000000" w:themeColor="text1"/>
                <w:sz w:val="24"/>
                <w:szCs w:val="24"/>
              </w:rPr>
              <w:t>eeping track of and documenting the study project's ongoing progress and any challenges encountered</w:t>
            </w:r>
          </w:p>
        </w:tc>
        <w:tc>
          <w:tcPr>
            <w:tcW w:w="1795" w:type="dxa"/>
          </w:tcPr>
          <w:p w14:paraId="76C8AA1D" w14:textId="112B484F" w:rsidR="004F3F50" w:rsidRPr="00614B14" w:rsidRDefault="00614B14" w:rsidP="00D232C3">
            <w:pPr>
              <w:autoSpaceDE w:val="0"/>
              <w:autoSpaceDN w:val="0"/>
              <w:adjustRightInd w:val="0"/>
              <w:spacing w:line="360" w:lineRule="auto"/>
              <w:rPr>
                <w:rFonts w:ascii="Times New Roman" w:hAnsi="Times New Roman" w:cs="Times New Roman"/>
                <w:color w:val="000000" w:themeColor="text1"/>
                <w:sz w:val="24"/>
                <w:szCs w:val="24"/>
              </w:rPr>
            </w:pPr>
            <w:r w:rsidRPr="00614B14">
              <w:rPr>
                <w:rFonts w:ascii="Times New Roman" w:hAnsi="Times New Roman" w:cs="Times New Roman"/>
                <w:color w:val="000000" w:themeColor="text1"/>
                <w:sz w:val="24"/>
                <w:szCs w:val="24"/>
              </w:rPr>
              <w:t>LO8, LO6</w:t>
            </w:r>
          </w:p>
        </w:tc>
      </w:tr>
      <w:tr w:rsidR="004F3F50" w:rsidRPr="005341F2" w14:paraId="2B78B0EC" w14:textId="77777777" w:rsidTr="00D232C3">
        <w:tc>
          <w:tcPr>
            <w:tcW w:w="1795" w:type="dxa"/>
          </w:tcPr>
          <w:p w14:paraId="10C3F7DA" w14:textId="62751CA3"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Publish Findings</w:t>
            </w:r>
          </w:p>
        </w:tc>
        <w:tc>
          <w:tcPr>
            <w:tcW w:w="5040" w:type="dxa"/>
          </w:tcPr>
          <w:p w14:paraId="490819AC" w14:textId="77777777"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bookmarkStart w:id="6" w:name="_GoBack"/>
            <w:bookmarkEnd w:id="6"/>
          </w:p>
        </w:tc>
        <w:tc>
          <w:tcPr>
            <w:tcW w:w="1795" w:type="dxa"/>
          </w:tcPr>
          <w:p w14:paraId="56CDAD28" w14:textId="77777777" w:rsidR="004F3F50" w:rsidRPr="005341F2" w:rsidRDefault="004F3F50" w:rsidP="00D232C3">
            <w:pPr>
              <w:autoSpaceDE w:val="0"/>
              <w:autoSpaceDN w:val="0"/>
              <w:adjustRightInd w:val="0"/>
              <w:spacing w:line="360" w:lineRule="auto"/>
              <w:rPr>
                <w:rFonts w:ascii="Times New Roman" w:hAnsi="Times New Roman" w:cs="Times New Roman"/>
                <w:color w:val="000000" w:themeColor="text1"/>
                <w:sz w:val="24"/>
                <w:szCs w:val="24"/>
              </w:rPr>
            </w:pPr>
          </w:p>
        </w:tc>
      </w:tr>
    </w:tbl>
    <w:p w14:paraId="11C17057" w14:textId="77777777" w:rsidR="00D232C3" w:rsidRPr="005341F2" w:rsidRDefault="00D232C3" w:rsidP="00D232C3">
      <w:pPr>
        <w:autoSpaceDE w:val="0"/>
        <w:autoSpaceDN w:val="0"/>
        <w:adjustRightInd w:val="0"/>
        <w:spacing w:before="0" w:after="0" w:line="360" w:lineRule="auto"/>
        <w:rPr>
          <w:rFonts w:ascii="Times New Roman" w:hAnsi="Times New Roman" w:cs="Times New Roman"/>
          <w:color w:val="000000" w:themeColor="text1"/>
          <w:sz w:val="24"/>
          <w:szCs w:val="24"/>
        </w:rPr>
      </w:pPr>
    </w:p>
    <w:p w14:paraId="643ECC39" w14:textId="77777777" w:rsidR="00D232C3" w:rsidRPr="005341F2" w:rsidRDefault="00D232C3" w:rsidP="00D232C3">
      <w:pPr>
        <w:autoSpaceDE w:val="0"/>
        <w:autoSpaceDN w:val="0"/>
        <w:adjustRightInd w:val="0"/>
        <w:spacing w:before="0" w:after="0" w:line="360" w:lineRule="auto"/>
        <w:jc w:val="both"/>
        <w:rPr>
          <w:rFonts w:ascii="TeXGyreTermesX-Regular" w:hAnsi="TeXGyreTermesX-Regular" w:cs="TeXGyreTermesX-Regular"/>
          <w:color w:val="000000" w:themeColor="text1"/>
          <w:sz w:val="24"/>
          <w:szCs w:val="24"/>
        </w:rPr>
      </w:pPr>
    </w:p>
    <w:p w14:paraId="4CCB8FDC" w14:textId="11EA69E8" w:rsidR="00C22395" w:rsidRPr="005341F2" w:rsidRDefault="00C22395"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1.12</w:t>
      </w:r>
      <w:r w:rsidRPr="005341F2">
        <w:rPr>
          <w:rFonts w:ascii="Times New Roman" w:hAnsi="Times New Roman" w:cs="Times New Roman"/>
          <w:b/>
          <w:color w:val="000000" w:themeColor="text1"/>
          <w:sz w:val="32"/>
          <w:szCs w:val="24"/>
        </w:rPr>
        <w:tab/>
        <w:t>Project Scope</w:t>
      </w:r>
    </w:p>
    <w:p w14:paraId="61716F1B" w14:textId="57C03B7E" w:rsidR="00C22395" w:rsidRPr="005341F2" w:rsidRDefault="00C22395" w:rsidP="00D15CE3">
      <w:pPr>
        <w:spacing w:line="360" w:lineRule="auto"/>
        <w:jc w:val="both"/>
        <w:rPr>
          <w:rFonts w:ascii="Times New Roman" w:hAnsi="Times New Roman" w:cs="Times New Roman"/>
          <w:b/>
          <w:color w:val="000000" w:themeColor="text1"/>
          <w:sz w:val="32"/>
          <w:szCs w:val="24"/>
        </w:rPr>
      </w:pPr>
    </w:p>
    <w:p w14:paraId="04B74511" w14:textId="76ABDBFD"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1.12.1</w:t>
      </w:r>
      <w:r w:rsidRPr="005341F2">
        <w:rPr>
          <w:rFonts w:ascii="Times New Roman" w:hAnsi="Times New Roman" w:cs="Times New Roman"/>
          <w:b/>
          <w:color w:val="000000" w:themeColor="text1"/>
          <w:sz w:val="28"/>
          <w:szCs w:val="24"/>
        </w:rPr>
        <w:tab/>
        <w:t xml:space="preserve"> In-Scope</w:t>
      </w:r>
    </w:p>
    <w:p w14:paraId="41CA3215" w14:textId="04F019E3" w:rsidR="00C22395" w:rsidRPr="005341F2" w:rsidRDefault="00C22395" w:rsidP="00D15CE3">
      <w:pPr>
        <w:spacing w:line="360" w:lineRule="auto"/>
        <w:jc w:val="both"/>
        <w:rPr>
          <w:rFonts w:ascii="Times New Roman" w:hAnsi="Times New Roman" w:cs="Times New Roman"/>
          <w:b/>
          <w:color w:val="000000" w:themeColor="text1"/>
          <w:sz w:val="28"/>
          <w:szCs w:val="24"/>
        </w:rPr>
      </w:pPr>
    </w:p>
    <w:p w14:paraId="0A1DCD2B" w14:textId="00D1517F" w:rsidR="00C22395" w:rsidRPr="005341F2" w:rsidRDefault="00C22395"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1.12.2</w:t>
      </w:r>
      <w:r w:rsidRPr="005341F2">
        <w:rPr>
          <w:rFonts w:ascii="Times New Roman" w:hAnsi="Times New Roman" w:cs="Times New Roman"/>
          <w:b/>
          <w:color w:val="000000" w:themeColor="text1"/>
          <w:sz w:val="28"/>
          <w:szCs w:val="24"/>
        </w:rPr>
        <w:tab/>
        <w:t xml:space="preserve"> Out-</w:t>
      </w:r>
      <w:r w:rsidR="008657E3" w:rsidRPr="005341F2">
        <w:rPr>
          <w:rFonts w:ascii="Times New Roman" w:hAnsi="Times New Roman" w:cs="Times New Roman"/>
          <w:b/>
          <w:color w:val="000000" w:themeColor="text1"/>
          <w:sz w:val="28"/>
          <w:szCs w:val="24"/>
        </w:rPr>
        <w:t>Scope</w:t>
      </w:r>
    </w:p>
    <w:p w14:paraId="79301521" w14:textId="44A78255" w:rsidR="009053EC" w:rsidRPr="005341F2" w:rsidRDefault="009053EC" w:rsidP="00D15CE3">
      <w:pPr>
        <w:spacing w:line="360" w:lineRule="auto"/>
        <w:jc w:val="both"/>
        <w:rPr>
          <w:rFonts w:ascii="Times New Roman" w:hAnsi="Times New Roman" w:cs="Times New Roman"/>
          <w:b/>
          <w:color w:val="000000" w:themeColor="text1"/>
          <w:sz w:val="28"/>
          <w:szCs w:val="24"/>
        </w:rPr>
      </w:pPr>
    </w:p>
    <w:p w14:paraId="693FD91C" w14:textId="27E529EA" w:rsidR="009053EC" w:rsidRPr="005341F2" w:rsidRDefault="009053EC"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1.12.3 Prototype Diagram</w:t>
      </w:r>
    </w:p>
    <w:p w14:paraId="13C21799" w14:textId="445E3466" w:rsidR="00C22395" w:rsidRPr="005341F2" w:rsidRDefault="00C22395" w:rsidP="00D15CE3">
      <w:pPr>
        <w:spacing w:line="360" w:lineRule="auto"/>
        <w:jc w:val="both"/>
        <w:rPr>
          <w:rFonts w:ascii="Times New Roman" w:hAnsi="Times New Roman" w:cs="Times New Roman"/>
          <w:b/>
          <w:color w:val="000000" w:themeColor="text1"/>
          <w:sz w:val="28"/>
          <w:szCs w:val="24"/>
        </w:rPr>
      </w:pPr>
    </w:p>
    <w:p w14:paraId="6D0CF55C" w14:textId="7F639A8D" w:rsidR="00C22395" w:rsidRPr="005341F2" w:rsidRDefault="00326B08" w:rsidP="00D15CE3">
      <w:pPr>
        <w:spacing w:line="360" w:lineRule="auto"/>
        <w:jc w:val="both"/>
        <w:rPr>
          <w:rFonts w:ascii="Times New Roman" w:hAnsi="Times New Roman" w:cs="Times New Roman"/>
          <w:b/>
          <w:color w:val="000000" w:themeColor="text1"/>
          <w:sz w:val="32"/>
          <w:szCs w:val="24"/>
        </w:rPr>
      </w:pPr>
      <w:r w:rsidRPr="005341F2">
        <w:rPr>
          <w:rFonts w:ascii="Times New Roman" w:hAnsi="Times New Roman" w:cs="Times New Roman"/>
          <w:b/>
          <w:color w:val="000000" w:themeColor="text1"/>
          <w:sz w:val="32"/>
          <w:szCs w:val="24"/>
        </w:rPr>
        <w:t>1.13.</w:t>
      </w:r>
      <w:r w:rsidRPr="005341F2">
        <w:rPr>
          <w:rFonts w:ascii="Times New Roman" w:hAnsi="Times New Roman" w:cs="Times New Roman"/>
          <w:b/>
          <w:color w:val="000000" w:themeColor="text1"/>
          <w:sz w:val="32"/>
          <w:szCs w:val="24"/>
        </w:rPr>
        <w:tab/>
      </w:r>
      <w:r w:rsidR="009053EC" w:rsidRPr="005341F2">
        <w:rPr>
          <w:rFonts w:ascii="Times New Roman" w:hAnsi="Times New Roman" w:cs="Times New Roman"/>
          <w:b/>
          <w:color w:val="000000" w:themeColor="text1"/>
          <w:sz w:val="32"/>
          <w:szCs w:val="24"/>
        </w:rPr>
        <w:t xml:space="preserve">Proposed </w:t>
      </w:r>
      <w:r w:rsidRPr="005341F2">
        <w:rPr>
          <w:rFonts w:ascii="Times New Roman" w:hAnsi="Times New Roman" w:cs="Times New Roman"/>
          <w:b/>
          <w:color w:val="000000" w:themeColor="text1"/>
          <w:sz w:val="32"/>
          <w:szCs w:val="24"/>
        </w:rPr>
        <w:t>Methodology</w:t>
      </w:r>
    </w:p>
    <w:p w14:paraId="604423FE" w14:textId="2CE49AAF"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1.13.1 Research Methodology</w:t>
      </w:r>
    </w:p>
    <w:tbl>
      <w:tblPr>
        <w:tblStyle w:val="TableGrid"/>
        <w:tblW w:w="8778" w:type="dxa"/>
        <w:tblLook w:val="04A0" w:firstRow="1" w:lastRow="0" w:firstColumn="1" w:lastColumn="0" w:noHBand="0" w:noVBand="1"/>
      </w:tblPr>
      <w:tblGrid>
        <w:gridCol w:w="2245"/>
        <w:gridCol w:w="6533"/>
      </w:tblGrid>
      <w:tr w:rsidR="005341F2" w:rsidRPr="005341F2" w14:paraId="1F1B4DAA" w14:textId="77777777" w:rsidTr="007A1D61">
        <w:trPr>
          <w:trHeight w:val="1214"/>
        </w:trPr>
        <w:tc>
          <w:tcPr>
            <w:tcW w:w="2245" w:type="dxa"/>
          </w:tcPr>
          <w:p w14:paraId="144C1C23" w14:textId="19E71673"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Philosophy</w:t>
            </w:r>
          </w:p>
        </w:tc>
        <w:tc>
          <w:tcPr>
            <w:tcW w:w="6533" w:type="dxa"/>
          </w:tcPr>
          <w:p w14:paraId="46E01F3D"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7CDE7304" w14:textId="77777777" w:rsidTr="007A1D61">
        <w:trPr>
          <w:trHeight w:val="1070"/>
        </w:trPr>
        <w:tc>
          <w:tcPr>
            <w:tcW w:w="2245" w:type="dxa"/>
          </w:tcPr>
          <w:p w14:paraId="757F38D0" w14:textId="1353D72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lastRenderedPageBreak/>
              <w:t>Research Approach</w:t>
            </w:r>
          </w:p>
        </w:tc>
        <w:tc>
          <w:tcPr>
            <w:tcW w:w="6533" w:type="dxa"/>
          </w:tcPr>
          <w:p w14:paraId="2CB37D66"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669D9B92" w14:textId="77777777" w:rsidTr="007A1D61">
        <w:trPr>
          <w:trHeight w:val="1061"/>
        </w:trPr>
        <w:tc>
          <w:tcPr>
            <w:tcW w:w="2245" w:type="dxa"/>
          </w:tcPr>
          <w:p w14:paraId="7CEF4CCC" w14:textId="0CE872ED"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Strategy</w:t>
            </w:r>
          </w:p>
        </w:tc>
        <w:tc>
          <w:tcPr>
            <w:tcW w:w="6533" w:type="dxa"/>
          </w:tcPr>
          <w:p w14:paraId="03622121"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4AD68D45" w14:textId="77777777" w:rsidTr="007A1D61">
        <w:trPr>
          <w:trHeight w:val="980"/>
        </w:trPr>
        <w:tc>
          <w:tcPr>
            <w:tcW w:w="2245" w:type="dxa"/>
          </w:tcPr>
          <w:p w14:paraId="47660CCD" w14:textId="796BD580"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Research Choice</w:t>
            </w:r>
          </w:p>
        </w:tc>
        <w:tc>
          <w:tcPr>
            <w:tcW w:w="6533" w:type="dxa"/>
          </w:tcPr>
          <w:p w14:paraId="3105E95E"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459687A8" w14:textId="77777777" w:rsidTr="007A1D61">
        <w:trPr>
          <w:trHeight w:val="980"/>
        </w:trPr>
        <w:tc>
          <w:tcPr>
            <w:tcW w:w="2245" w:type="dxa"/>
          </w:tcPr>
          <w:p w14:paraId="23F66CE8" w14:textId="2AB787BC"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Time Horizons</w:t>
            </w:r>
          </w:p>
        </w:tc>
        <w:tc>
          <w:tcPr>
            <w:tcW w:w="6533" w:type="dxa"/>
          </w:tcPr>
          <w:p w14:paraId="3FBCB5C8"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r w:rsidR="005341F2" w:rsidRPr="005341F2" w14:paraId="51ECD50B" w14:textId="77777777" w:rsidTr="007A1D61">
        <w:trPr>
          <w:trHeight w:val="827"/>
        </w:trPr>
        <w:tc>
          <w:tcPr>
            <w:tcW w:w="2245" w:type="dxa"/>
          </w:tcPr>
          <w:p w14:paraId="3ADF153E" w14:textId="2000A534" w:rsidR="007A1D61" w:rsidRPr="005341F2" w:rsidRDefault="007A1D61" w:rsidP="007A1D61">
            <w:pPr>
              <w:spacing w:line="360" w:lineRule="auto"/>
              <w:rPr>
                <w:rFonts w:ascii="Times New Roman" w:hAnsi="Times New Roman" w:cs="Times New Roman"/>
                <w:color w:val="000000" w:themeColor="text1"/>
                <w:sz w:val="24"/>
                <w:szCs w:val="24"/>
              </w:rPr>
            </w:pPr>
            <w:r w:rsidRPr="005341F2">
              <w:rPr>
                <w:rFonts w:ascii="Times New Roman" w:hAnsi="Times New Roman" w:cs="Times New Roman"/>
                <w:color w:val="000000" w:themeColor="text1"/>
                <w:sz w:val="24"/>
                <w:szCs w:val="24"/>
              </w:rPr>
              <w:t>Techniques and procedures</w:t>
            </w:r>
          </w:p>
        </w:tc>
        <w:tc>
          <w:tcPr>
            <w:tcW w:w="6533" w:type="dxa"/>
          </w:tcPr>
          <w:p w14:paraId="1B3EC3DE" w14:textId="77777777" w:rsidR="007A1D61" w:rsidRPr="005341F2" w:rsidRDefault="007A1D61" w:rsidP="00D15CE3">
            <w:pPr>
              <w:spacing w:line="360" w:lineRule="auto"/>
              <w:jc w:val="both"/>
              <w:rPr>
                <w:rFonts w:ascii="Times New Roman" w:hAnsi="Times New Roman" w:cs="Times New Roman"/>
                <w:color w:val="000000" w:themeColor="text1"/>
                <w:sz w:val="24"/>
                <w:szCs w:val="24"/>
              </w:rPr>
            </w:pPr>
          </w:p>
        </w:tc>
      </w:tr>
    </w:tbl>
    <w:p w14:paraId="590F01F8" w14:textId="77777777" w:rsidR="00BA0220" w:rsidRPr="005341F2" w:rsidRDefault="00BA0220" w:rsidP="00D15CE3">
      <w:pPr>
        <w:spacing w:line="360" w:lineRule="auto"/>
        <w:jc w:val="both"/>
        <w:rPr>
          <w:rFonts w:ascii="Times New Roman" w:hAnsi="Times New Roman" w:cs="Times New Roman"/>
          <w:b/>
          <w:color w:val="000000" w:themeColor="text1"/>
          <w:sz w:val="28"/>
          <w:szCs w:val="24"/>
        </w:rPr>
      </w:pPr>
    </w:p>
    <w:p w14:paraId="293C9965" w14:textId="40D29317"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1.13.2 Development Methodology</w:t>
      </w:r>
    </w:p>
    <w:p w14:paraId="6961C028" w14:textId="4D46EA92" w:rsidR="00326B08" w:rsidRPr="005341F2" w:rsidRDefault="00326B08" w:rsidP="00D15CE3">
      <w:pPr>
        <w:spacing w:line="360" w:lineRule="auto"/>
        <w:jc w:val="both"/>
        <w:rPr>
          <w:rFonts w:ascii="Times New Roman" w:hAnsi="Times New Roman" w:cs="Times New Roman"/>
          <w:b/>
          <w:color w:val="000000" w:themeColor="text1"/>
          <w:sz w:val="28"/>
          <w:szCs w:val="24"/>
        </w:rPr>
      </w:pPr>
      <w:r w:rsidRPr="005341F2">
        <w:rPr>
          <w:rFonts w:ascii="Times New Roman" w:hAnsi="Times New Roman" w:cs="Times New Roman"/>
          <w:b/>
          <w:color w:val="000000" w:themeColor="text1"/>
          <w:sz w:val="28"/>
          <w:szCs w:val="24"/>
        </w:rPr>
        <w:t xml:space="preserve">1.13.3 </w:t>
      </w:r>
      <w:r w:rsidR="009053EC" w:rsidRPr="005341F2">
        <w:rPr>
          <w:rFonts w:ascii="Times New Roman" w:hAnsi="Times New Roman" w:cs="Times New Roman"/>
          <w:b/>
          <w:color w:val="000000" w:themeColor="text1"/>
          <w:sz w:val="28"/>
          <w:szCs w:val="24"/>
        </w:rPr>
        <w:t xml:space="preserve">Project Management </w:t>
      </w:r>
      <w:r w:rsidRPr="005341F2">
        <w:rPr>
          <w:rFonts w:ascii="Times New Roman" w:hAnsi="Times New Roman" w:cs="Times New Roman"/>
          <w:b/>
          <w:color w:val="000000" w:themeColor="text1"/>
          <w:sz w:val="28"/>
          <w:szCs w:val="24"/>
        </w:rPr>
        <w:t>Methodology</w:t>
      </w:r>
    </w:p>
    <w:p w14:paraId="0AA2C681" w14:textId="77777777" w:rsidR="009053EC" w:rsidRPr="005341F2" w:rsidRDefault="009053EC" w:rsidP="00D15CE3">
      <w:pPr>
        <w:spacing w:line="360" w:lineRule="auto"/>
        <w:jc w:val="both"/>
        <w:rPr>
          <w:rFonts w:ascii="Times New Roman" w:hAnsi="Times New Roman" w:cs="Times New Roman"/>
          <w:b/>
          <w:color w:val="000000" w:themeColor="text1"/>
          <w:sz w:val="28"/>
          <w:szCs w:val="24"/>
        </w:rPr>
      </w:pPr>
    </w:p>
    <w:p w14:paraId="36134891" w14:textId="77777777" w:rsidR="009053EC" w:rsidRPr="005341F2" w:rsidRDefault="009053EC" w:rsidP="00D15CE3">
      <w:pPr>
        <w:spacing w:line="360" w:lineRule="auto"/>
        <w:jc w:val="both"/>
        <w:rPr>
          <w:color w:val="000000" w:themeColor="text1"/>
        </w:rPr>
      </w:pPr>
    </w:p>
    <w:p w14:paraId="3BC4AE29" w14:textId="77777777" w:rsidR="009053EC" w:rsidRPr="005341F2" w:rsidRDefault="009053EC" w:rsidP="00D15CE3">
      <w:pPr>
        <w:spacing w:line="360" w:lineRule="auto"/>
        <w:jc w:val="both"/>
        <w:rPr>
          <w:color w:val="000000" w:themeColor="text1"/>
        </w:rPr>
      </w:pPr>
    </w:p>
    <w:p w14:paraId="35563FFF" w14:textId="56916620" w:rsidR="004D7A30" w:rsidRPr="005341F2" w:rsidRDefault="004D7A30" w:rsidP="00D15CE3">
      <w:pPr>
        <w:spacing w:line="360" w:lineRule="auto"/>
        <w:jc w:val="both"/>
        <w:rPr>
          <w:rFonts w:ascii="Times New Roman" w:hAnsi="Times New Roman" w:cs="Times New Roman"/>
          <w:b/>
          <w:color w:val="000000" w:themeColor="text1"/>
          <w:sz w:val="28"/>
          <w:szCs w:val="28"/>
        </w:rPr>
      </w:pPr>
    </w:p>
    <w:p w14:paraId="6877E6B5" w14:textId="3C65601A" w:rsidR="002B48DF" w:rsidRPr="005341F2" w:rsidRDefault="002B48DF" w:rsidP="00834CBE">
      <w:pPr>
        <w:spacing w:line="360" w:lineRule="auto"/>
        <w:jc w:val="both"/>
        <w:rPr>
          <w:rFonts w:ascii="Times New Roman" w:hAnsi="Times New Roman" w:cs="Times New Roman"/>
          <w:b/>
          <w:color w:val="000000" w:themeColor="text1"/>
          <w:sz w:val="32"/>
          <w:szCs w:val="28"/>
        </w:rPr>
      </w:pPr>
      <w:r w:rsidRPr="005341F2">
        <w:rPr>
          <w:rFonts w:ascii="Times New Roman" w:hAnsi="Times New Roman" w:cs="Times New Roman"/>
          <w:b/>
          <w:color w:val="000000" w:themeColor="text1"/>
          <w:sz w:val="32"/>
          <w:szCs w:val="28"/>
        </w:rPr>
        <w:t>References</w:t>
      </w:r>
    </w:p>
    <w:p w14:paraId="6E02536E" w14:textId="77777777" w:rsidR="00F6650B" w:rsidRPr="005341F2" w:rsidRDefault="0089574D" w:rsidP="00A84B07">
      <w:pPr>
        <w:pStyle w:val="Bibliography"/>
        <w:jc w:val="both"/>
        <w:rPr>
          <w:rFonts w:ascii="Times New Roman" w:hAnsi="Times New Roman" w:cs="Times New Roman"/>
          <w:color w:val="000000" w:themeColor="text1"/>
          <w:sz w:val="24"/>
        </w:rPr>
      </w:pPr>
      <w:r w:rsidRPr="005341F2">
        <w:rPr>
          <w:rFonts w:ascii="Calibri" w:hAnsi="Calibri"/>
          <w:color w:val="000000" w:themeColor="text1"/>
          <w:sz w:val="27"/>
          <w:szCs w:val="27"/>
        </w:rPr>
        <w:t>‌</w:t>
      </w:r>
      <w:proofErr w:type="spellStart"/>
      <w:r w:rsidR="008A0757" w:rsidRPr="005341F2">
        <w:rPr>
          <w:color w:val="000000" w:themeColor="text1"/>
        </w:rPr>
        <w:fldChar w:fldCharType="begin"/>
      </w:r>
      <w:r w:rsidR="008A0757" w:rsidRPr="005341F2">
        <w:rPr>
          <w:color w:val="000000" w:themeColor="text1"/>
        </w:rPr>
        <w:instrText xml:space="preserve"> ADDIN ZOTERO_BIBL {"uncited":[],"omitted":[],"custom":[]} CSL_BIBLIOGRAPHY </w:instrText>
      </w:r>
      <w:r w:rsidR="008A0757" w:rsidRPr="005341F2">
        <w:rPr>
          <w:color w:val="000000" w:themeColor="text1"/>
        </w:rPr>
        <w:fldChar w:fldCharType="separate"/>
      </w:r>
      <w:r w:rsidR="00F6650B" w:rsidRPr="005341F2">
        <w:rPr>
          <w:rFonts w:ascii="Times New Roman" w:hAnsi="Times New Roman" w:cs="Times New Roman"/>
          <w:color w:val="000000" w:themeColor="text1"/>
          <w:sz w:val="24"/>
        </w:rPr>
        <w:t>Alsaqer</w:t>
      </w:r>
      <w:proofErr w:type="spellEnd"/>
      <w:r w:rsidR="00F6650B" w:rsidRPr="005341F2">
        <w:rPr>
          <w:rFonts w:ascii="Times New Roman" w:hAnsi="Times New Roman" w:cs="Times New Roman"/>
          <w:color w:val="000000" w:themeColor="text1"/>
          <w:sz w:val="24"/>
        </w:rPr>
        <w:t xml:space="preserve">, A.F. and </w:t>
      </w:r>
      <w:proofErr w:type="spellStart"/>
      <w:r w:rsidR="00F6650B" w:rsidRPr="005341F2">
        <w:rPr>
          <w:rFonts w:ascii="Times New Roman" w:hAnsi="Times New Roman" w:cs="Times New Roman"/>
          <w:color w:val="000000" w:themeColor="text1"/>
          <w:sz w:val="24"/>
        </w:rPr>
        <w:t>Sasi</w:t>
      </w:r>
      <w:proofErr w:type="spellEnd"/>
      <w:r w:rsidR="00F6650B" w:rsidRPr="005341F2">
        <w:rPr>
          <w:rFonts w:ascii="Times New Roman" w:hAnsi="Times New Roman" w:cs="Times New Roman"/>
          <w:color w:val="000000" w:themeColor="text1"/>
          <w:sz w:val="24"/>
        </w:rPr>
        <w:t xml:space="preserve">, S. (2017). Movie review summarization and sentiment analysis using </w:t>
      </w:r>
      <w:proofErr w:type="spellStart"/>
      <w:r w:rsidR="00F6650B" w:rsidRPr="005341F2">
        <w:rPr>
          <w:rFonts w:ascii="Times New Roman" w:hAnsi="Times New Roman" w:cs="Times New Roman"/>
          <w:color w:val="000000" w:themeColor="text1"/>
          <w:sz w:val="24"/>
        </w:rPr>
        <w:t>rapidminer</w:t>
      </w:r>
      <w:proofErr w:type="spellEnd"/>
      <w:r w:rsidR="00F6650B" w:rsidRPr="005341F2">
        <w:rPr>
          <w:rFonts w:ascii="Times New Roman" w:hAnsi="Times New Roman" w:cs="Times New Roman"/>
          <w:color w:val="000000" w:themeColor="text1"/>
          <w:sz w:val="24"/>
        </w:rPr>
        <w:t xml:space="preserve">. </w:t>
      </w:r>
      <w:r w:rsidR="00F6650B" w:rsidRPr="005341F2">
        <w:rPr>
          <w:rFonts w:ascii="Times New Roman" w:hAnsi="Times New Roman" w:cs="Times New Roman"/>
          <w:iCs/>
          <w:color w:val="000000" w:themeColor="text1"/>
          <w:sz w:val="24"/>
        </w:rPr>
        <w:t>2017 International Conference on Networks &amp; Advances in Computational Technologies (</w:t>
      </w:r>
      <w:proofErr w:type="spellStart"/>
      <w:r w:rsidR="00F6650B" w:rsidRPr="005341F2">
        <w:rPr>
          <w:rFonts w:ascii="Times New Roman" w:hAnsi="Times New Roman" w:cs="Times New Roman"/>
          <w:iCs/>
          <w:color w:val="000000" w:themeColor="text1"/>
          <w:sz w:val="24"/>
        </w:rPr>
        <w:t>NetACT</w:t>
      </w:r>
      <w:proofErr w:type="spellEnd"/>
      <w:r w:rsidR="00F6650B" w:rsidRPr="005341F2">
        <w:rPr>
          <w:rFonts w:ascii="Times New Roman" w:hAnsi="Times New Roman" w:cs="Times New Roman"/>
          <w:iCs/>
          <w:color w:val="000000" w:themeColor="text1"/>
          <w:sz w:val="24"/>
        </w:rPr>
        <w:t>)</w:t>
      </w:r>
      <w:r w:rsidR="00F6650B" w:rsidRPr="005341F2">
        <w:rPr>
          <w:rFonts w:ascii="Times New Roman" w:hAnsi="Times New Roman" w:cs="Times New Roman"/>
          <w:color w:val="000000" w:themeColor="text1"/>
          <w:sz w:val="24"/>
        </w:rPr>
        <w:t xml:space="preserve">. July 2017. </w:t>
      </w:r>
      <w:proofErr w:type="spellStart"/>
      <w:r w:rsidR="00F6650B" w:rsidRPr="005341F2">
        <w:rPr>
          <w:rFonts w:ascii="Times New Roman" w:hAnsi="Times New Roman" w:cs="Times New Roman"/>
          <w:color w:val="000000" w:themeColor="text1"/>
          <w:sz w:val="24"/>
        </w:rPr>
        <w:t>Thiruvanthapuram</w:t>
      </w:r>
      <w:proofErr w:type="spellEnd"/>
      <w:r w:rsidR="00F6650B" w:rsidRPr="005341F2">
        <w:rPr>
          <w:rFonts w:ascii="Times New Roman" w:hAnsi="Times New Roman" w:cs="Times New Roman"/>
          <w:color w:val="000000" w:themeColor="text1"/>
          <w:sz w:val="24"/>
        </w:rPr>
        <w:t>, India: IEEE, 329–335. Available from https://doi.org/10.1109/NETACT.2017.8076790 [Accessed 10 October 2022].</w:t>
      </w:r>
    </w:p>
    <w:p w14:paraId="6A479B12" w14:textId="77777777" w:rsidR="00F6650B" w:rsidRPr="005341F2" w:rsidRDefault="00F6650B" w:rsidP="00A84B07">
      <w:pPr>
        <w:pStyle w:val="Bibliography"/>
        <w:jc w:val="both"/>
        <w:rPr>
          <w:rFonts w:ascii="Times New Roman" w:hAnsi="Times New Roman" w:cs="Times New Roman"/>
          <w:color w:val="000000" w:themeColor="text1"/>
          <w:sz w:val="24"/>
        </w:rPr>
      </w:pPr>
      <w:proofErr w:type="spellStart"/>
      <w:r w:rsidRPr="005341F2">
        <w:rPr>
          <w:rFonts w:ascii="Times New Roman" w:hAnsi="Times New Roman" w:cs="Times New Roman"/>
          <w:color w:val="000000" w:themeColor="text1"/>
          <w:sz w:val="24"/>
        </w:rPr>
        <w:lastRenderedPageBreak/>
        <w:t>Boorugu</w:t>
      </w:r>
      <w:proofErr w:type="spellEnd"/>
      <w:r w:rsidRPr="005341F2">
        <w:rPr>
          <w:rFonts w:ascii="Times New Roman" w:hAnsi="Times New Roman" w:cs="Times New Roman"/>
          <w:color w:val="000000" w:themeColor="text1"/>
          <w:sz w:val="24"/>
        </w:rPr>
        <w:t xml:space="preserve">, R., Ramesh, G. and Madhavi, K. (2019). Summarizing Product Reviews Using </w:t>
      </w:r>
      <w:proofErr w:type="spellStart"/>
      <w:r w:rsidRPr="005341F2">
        <w:rPr>
          <w:rFonts w:ascii="Times New Roman" w:hAnsi="Times New Roman" w:cs="Times New Roman"/>
          <w:color w:val="000000" w:themeColor="text1"/>
          <w:sz w:val="24"/>
        </w:rPr>
        <w:t>Nlp</w:t>
      </w:r>
      <w:proofErr w:type="spellEnd"/>
      <w:r w:rsidRPr="005341F2">
        <w:rPr>
          <w:rFonts w:ascii="Times New Roman" w:hAnsi="Times New Roman" w:cs="Times New Roman"/>
          <w:color w:val="000000" w:themeColor="text1"/>
          <w:sz w:val="24"/>
        </w:rPr>
        <w:t xml:space="preserve"> Based Text Summarization. </w:t>
      </w:r>
      <w:r w:rsidRPr="005341F2">
        <w:rPr>
          <w:rFonts w:ascii="Times New Roman" w:hAnsi="Times New Roman" w:cs="Times New Roman"/>
          <w:iCs/>
          <w:color w:val="000000" w:themeColor="text1"/>
          <w:sz w:val="24"/>
        </w:rPr>
        <w:t>International Journal of Scientific &amp; Technology Research Volume</w:t>
      </w:r>
      <w:r w:rsidRPr="005341F2">
        <w:rPr>
          <w:rFonts w:ascii="Times New Roman" w:hAnsi="Times New Roman" w:cs="Times New Roman"/>
          <w:color w:val="000000" w:themeColor="text1"/>
          <w:sz w:val="24"/>
        </w:rPr>
        <w:t>, 8 (10), 1127–1133.</w:t>
      </w:r>
    </w:p>
    <w:p w14:paraId="5814E1F8" w14:textId="77777777" w:rsidR="00F6650B" w:rsidRPr="005341F2" w:rsidRDefault="00F6650B" w:rsidP="00A84B07">
      <w:pPr>
        <w:pStyle w:val="Bibliography"/>
        <w:jc w:val="both"/>
        <w:rPr>
          <w:rFonts w:ascii="Times New Roman" w:hAnsi="Times New Roman" w:cs="Times New Roman"/>
          <w:color w:val="000000" w:themeColor="text1"/>
          <w:sz w:val="24"/>
        </w:rPr>
      </w:pPr>
      <w:proofErr w:type="spellStart"/>
      <w:r w:rsidRPr="005341F2">
        <w:rPr>
          <w:rFonts w:ascii="Times New Roman" w:hAnsi="Times New Roman" w:cs="Times New Roman"/>
          <w:color w:val="000000" w:themeColor="text1"/>
          <w:sz w:val="24"/>
        </w:rPr>
        <w:t>Etemad</w:t>
      </w:r>
      <w:proofErr w:type="spellEnd"/>
      <w:r w:rsidRPr="005341F2">
        <w:rPr>
          <w:rFonts w:ascii="Times New Roman" w:hAnsi="Times New Roman" w:cs="Times New Roman"/>
          <w:color w:val="000000" w:themeColor="text1"/>
          <w:sz w:val="24"/>
        </w:rPr>
        <w:t xml:space="preserve">, A.G., </w:t>
      </w:r>
      <w:proofErr w:type="spellStart"/>
      <w:r w:rsidRPr="005341F2">
        <w:rPr>
          <w:rFonts w:ascii="Times New Roman" w:hAnsi="Times New Roman" w:cs="Times New Roman"/>
          <w:color w:val="000000" w:themeColor="text1"/>
          <w:sz w:val="24"/>
        </w:rPr>
        <w:t>Abidi</w:t>
      </w:r>
      <w:proofErr w:type="spellEnd"/>
      <w:r w:rsidRPr="005341F2">
        <w:rPr>
          <w:rFonts w:ascii="Times New Roman" w:hAnsi="Times New Roman" w:cs="Times New Roman"/>
          <w:color w:val="000000" w:themeColor="text1"/>
          <w:sz w:val="24"/>
        </w:rPr>
        <w:t xml:space="preserve">, A.I. and Chhabra, M. (2021). A Review on Abstractive Text Summarization Using Deep Learning. </w:t>
      </w:r>
      <w:r w:rsidRPr="005341F2">
        <w:rPr>
          <w:rFonts w:ascii="Times New Roman" w:hAnsi="Times New Roman" w:cs="Times New Roman"/>
          <w:iCs/>
          <w:color w:val="000000" w:themeColor="text1"/>
          <w:sz w:val="24"/>
        </w:rPr>
        <w:t>2021 9th International Conference on Reliability, Infocom Technologies and Optimization (Trends and Future Directions) (ICRITO)</w:t>
      </w:r>
      <w:r w:rsidRPr="005341F2">
        <w:rPr>
          <w:rFonts w:ascii="Times New Roman" w:hAnsi="Times New Roman" w:cs="Times New Roman"/>
          <w:color w:val="000000" w:themeColor="text1"/>
          <w:sz w:val="24"/>
        </w:rPr>
        <w:t>. 3 September 2021. Noida, India: IEEE, 1–6. Available from https://doi.org/10.1109/ICRITO51393.2021.9596500 [Accessed 10 October 2022].</w:t>
      </w:r>
    </w:p>
    <w:p w14:paraId="342DDE88"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Gupta, A. et al. (2021). Automated News Summarization Using Transformers. </w:t>
      </w:r>
      <w:proofErr w:type="spellStart"/>
      <w:r w:rsidRPr="005341F2">
        <w:rPr>
          <w:rFonts w:ascii="Times New Roman" w:hAnsi="Times New Roman" w:cs="Times New Roman"/>
          <w:iCs/>
          <w:color w:val="000000" w:themeColor="text1"/>
          <w:sz w:val="24"/>
        </w:rPr>
        <w:t>ArXiv</w:t>
      </w:r>
      <w:proofErr w:type="spellEnd"/>
      <w:r w:rsidRPr="005341F2">
        <w:rPr>
          <w:rFonts w:ascii="Times New Roman" w:hAnsi="Times New Roman" w:cs="Times New Roman"/>
          <w:color w:val="000000" w:themeColor="text1"/>
          <w:sz w:val="24"/>
        </w:rPr>
        <w:t>, abs/2108.01064.</w:t>
      </w:r>
    </w:p>
    <w:p w14:paraId="5EBECF69"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Khan, A. et al. (2020). Movie Review Summarization Using Supervised Learning and Graph-Based Ranking Algorithm. </w:t>
      </w:r>
      <w:r w:rsidRPr="005341F2">
        <w:rPr>
          <w:rFonts w:ascii="Times New Roman" w:hAnsi="Times New Roman" w:cs="Times New Roman"/>
          <w:iCs/>
          <w:color w:val="000000" w:themeColor="text1"/>
          <w:sz w:val="24"/>
        </w:rPr>
        <w:t>Computational Intelligence and Neuroscience</w:t>
      </w:r>
      <w:r w:rsidRPr="005341F2">
        <w:rPr>
          <w:rFonts w:ascii="Times New Roman" w:hAnsi="Times New Roman" w:cs="Times New Roman"/>
          <w:color w:val="000000" w:themeColor="text1"/>
          <w:sz w:val="24"/>
        </w:rPr>
        <w:t>, 2020, 7526580. Available from https://doi.org/10.1155/2020/7526580.</w:t>
      </w:r>
    </w:p>
    <w:p w14:paraId="5927DE56"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Mahajan, R. et al. (2021). Text Summarization Using Deep Learning. </w:t>
      </w:r>
      <w:r w:rsidRPr="005341F2">
        <w:rPr>
          <w:rFonts w:ascii="Times New Roman" w:hAnsi="Times New Roman" w:cs="Times New Roman"/>
          <w:iCs/>
          <w:color w:val="000000" w:themeColor="text1"/>
          <w:sz w:val="24"/>
        </w:rPr>
        <w:t>International Research Journal of Engineering and Technology (IRJET)</w:t>
      </w:r>
      <w:r w:rsidRPr="005341F2">
        <w:rPr>
          <w:rFonts w:ascii="Times New Roman" w:hAnsi="Times New Roman" w:cs="Times New Roman"/>
          <w:color w:val="000000" w:themeColor="text1"/>
          <w:sz w:val="24"/>
        </w:rPr>
        <w:t>, 08 (05th May 2021), 1737–1740.</w:t>
      </w:r>
    </w:p>
    <w:p w14:paraId="6989785C"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Mukherjee, R. et al. (2020). Read what you need: Controllable Aspect-based Opinion Summarization of Tourist Reviews. </w:t>
      </w:r>
      <w:r w:rsidRPr="005341F2">
        <w:rPr>
          <w:rFonts w:ascii="Times New Roman" w:hAnsi="Times New Roman" w:cs="Times New Roman"/>
          <w:iCs/>
          <w:color w:val="000000" w:themeColor="text1"/>
          <w:sz w:val="24"/>
        </w:rPr>
        <w:t>Proceedings of the 43rd International ACM SIGIR Conference on Research and Development in Information Retrieval</w:t>
      </w:r>
      <w:r w:rsidRPr="005341F2">
        <w:rPr>
          <w:rFonts w:ascii="Times New Roman" w:hAnsi="Times New Roman" w:cs="Times New Roman"/>
          <w:color w:val="000000" w:themeColor="text1"/>
          <w:sz w:val="24"/>
        </w:rPr>
        <w:t>. 25 July 2020. 1825–1828. Available from https://doi.org/10.1145/3397271.3401269 [Accessed 10 October 2022].</w:t>
      </w:r>
    </w:p>
    <w:p w14:paraId="59DB4992" w14:textId="77777777" w:rsidR="00F6650B" w:rsidRPr="005341F2" w:rsidRDefault="00F6650B" w:rsidP="00A84B07">
      <w:pPr>
        <w:pStyle w:val="Bibliography"/>
        <w:jc w:val="both"/>
        <w:rPr>
          <w:rFonts w:ascii="Times New Roman" w:hAnsi="Times New Roman" w:cs="Times New Roman"/>
          <w:color w:val="000000" w:themeColor="text1"/>
          <w:sz w:val="24"/>
        </w:rPr>
      </w:pPr>
      <w:r w:rsidRPr="005341F2">
        <w:rPr>
          <w:rFonts w:ascii="Times New Roman" w:hAnsi="Times New Roman" w:cs="Times New Roman"/>
          <w:color w:val="000000" w:themeColor="text1"/>
          <w:sz w:val="24"/>
        </w:rPr>
        <w:t xml:space="preserve">Wolf, T. et al. (2020). Transformers: State-of-the-Art Natural Language Processing. </w:t>
      </w:r>
      <w:r w:rsidRPr="005341F2">
        <w:rPr>
          <w:rFonts w:ascii="Times New Roman" w:hAnsi="Times New Roman" w:cs="Times New Roman"/>
          <w:iCs/>
          <w:color w:val="000000" w:themeColor="text1"/>
          <w:sz w:val="24"/>
        </w:rPr>
        <w:t>Proceedings of the 2020 Conference on Empirical Methods in Natural Language Processing: System Demonstrations</w:t>
      </w:r>
      <w:r w:rsidRPr="005341F2">
        <w:rPr>
          <w:rFonts w:ascii="Times New Roman" w:hAnsi="Times New Roman" w:cs="Times New Roman"/>
          <w:color w:val="000000" w:themeColor="text1"/>
          <w:sz w:val="24"/>
        </w:rPr>
        <w:t>. 2020. Online: Association for Computational Linguistics, 38–45. Available from https://doi.org/10.18653/v1/2020.emnlp-demos.6 [Accessed 10 October 2022].</w:t>
      </w:r>
    </w:p>
    <w:p w14:paraId="66ED8DD7" w14:textId="0A3C8C99" w:rsidR="008A0757" w:rsidRPr="005341F2" w:rsidRDefault="008A0757" w:rsidP="00A84B07">
      <w:pPr>
        <w:pStyle w:val="Bibliography"/>
        <w:spacing w:line="360" w:lineRule="auto"/>
        <w:jc w:val="both"/>
        <w:rPr>
          <w:rFonts w:ascii="Calibri" w:hAnsi="Calibri"/>
          <w:color w:val="000000" w:themeColor="text1"/>
          <w:sz w:val="27"/>
          <w:szCs w:val="27"/>
        </w:rPr>
      </w:pPr>
      <w:r w:rsidRPr="005341F2">
        <w:rPr>
          <w:rFonts w:ascii="Times New Roman" w:hAnsi="Times New Roman" w:cs="Times New Roman"/>
          <w:color w:val="000000" w:themeColor="text1"/>
          <w:sz w:val="24"/>
          <w:szCs w:val="24"/>
        </w:rPr>
        <w:fldChar w:fldCharType="end"/>
      </w:r>
    </w:p>
    <w:p w14:paraId="3ADBA955" w14:textId="7BE6F413" w:rsidR="002C44A4" w:rsidRPr="005341F2" w:rsidRDefault="002C44A4" w:rsidP="002C44A4">
      <w:pPr>
        <w:pStyle w:val="Bibliography"/>
        <w:jc w:val="both"/>
        <w:rPr>
          <w:rFonts w:ascii="Calibri" w:hAnsi="Calibri"/>
          <w:color w:val="000000" w:themeColor="text1"/>
          <w:sz w:val="27"/>
          <w:szCs w:val="27"/>
        </w:rPr>
      </w:pPr>
    </w:p>
    <w:p w14:paraId="1FD01620" w14:textId="49847036" w:rsidR="0089574D" w:rsidRPr="005341F2" w:rsidRDefault="0089574D" w:rsidP="0089574D">
      <w:pPr>
        <w:pStyle w:val="NormalWeb"/>
        <w:rPr>
          <w:rFonts w:ascii="Calibri" w:hAnsi="Calibri"/>
          <w:color w:val="000000" w:themeColor="text1"/>
          <w:sz w:val="27"/>
          <w:szCs w:val="27"/>
        </w:rPr>
      </w:pPr>
    </w:p>
    <w:p w14:paraId="0588F50B" w14:textId="77777777" w:rsidR="005C14AD" w:rsidRPr="005341F2" w:rsidRDefault="005C14AD" w:rsidP="005C14AD">
      <w:pPr>
        <w:pStyle w:val="NormalWeb"/>
        <w:rPr>
          <w:rFonts w:ascii="Calibri" w:hAnsi="Calibri"/>
          <w:color w:val="000000" w:themeColor="text1"/>
          <w:sz w:val="27"/>
          <w:szCs w:val="27"/>
        </w:rPr>
      </w:pPr>
    </w:p>
    <w:p w14:paraId="233E1891" w14:textId="77777777" w:rsidR="004E70DD" w:rsidRPr="005341F2" w:rsidRDefault="004E70DD" w:rsidP="004E70DD">
      <w:pPr>
        <w:pStyle w:val="NormalWeb"/>
        <w:rPr>
          <w:rFonts w:ascii="Calibri" w:hAnsi="Calibri"/>
          <w:color w:val="000000" w:themeColor="text1"/>
          <w:sz w:val="27"/>
          <w:szCs w:val="27"/>
        </w:rPr>
      </w:pPr>
    </w:p>
    <w:p w14:paraId="5C98C22D" w14:textId="7433E84E" w:rsidR="002B48DF" w:rsidRPr="005341F2" w:rsidRDefault="002B48DF" w:rsidP="004E70DD">
      <w:pPr>
        <w:pStyle w:val="NormalWeb"/>
        <w:rPr>
          <w:rFonts w:ascii="Calibri" w:hAnsi="Calibri"/>
          <w:color w:val="000000" w:themeColor="text1"/>
          <w:sz w:val="27"/>
          <w:szCs w:val="27"/>
        </w:rPr>
      </w:pPr>
    </w:p>
    <w:p w14:paraId="0FD5C496" w14:textId="77777777" w:rsidR="00376387" w:rsidRPr="005341F2" w:rsidRDefault="00376387" w:rsidP="007021DE">
      <w:pPr>
        <w:rPr>
          <w:color w:val="000000" w:themeColor="text1"/>
        </w:rPr>
      </w:pPr>
    </w:p>
    <w:sectPr w:rsidR="00376387" w:rsidRPr="005341F2" w:rsidSect="00ED6B6C">
      <w:headerReference w:type="default" r:id="rId9"/>
      <w:footerReference w:type="default" r:id="rId10"/>
      <w:pgSz w:w="12240" w:h="15840"/>
      <w:pgMar w:top="1440" w:right="1800" w:bottom="1440" w:left="1800" w:header="720" w:footer="720" w:gutter="0"/>
      <w:pgBorders w:display="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DC135" w14:textId="77777777" w:rsidR="00F82305" w:rsidRDefault="00F82305">
      <w:pPr>
        <w:spacing w:before="0" w:after="0" w:line="240" w:lineRule="auto"/>
      </w:pPr>
      <w:r>
        <w:separator/>
      </w:r>
    </w:p>
  </w:endnote>
  <w:endnote w:type="continuationSeparator" w:id="0">
    <w:p w14:paraId="73FE4375" w14:textId="77777777" w:rsidR="00F82305" w:rsidRDefault="00F823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eXGyreTermesX-Italic">
    <w:altName w:val="Calibri"/>
    <w:panose1 w:val="00000000000000000000"/>
    <w:charset w:val="00"/>
    <w:family w:val="auto"/>
    <w:notTrueType/>
    <w:pitch w:val="default"/>
    <w:sig w:usb0="00000003" w:usb1="00000000" w:usb2="00000000" w:usb3="00000000" w:csb0="00000001"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D3BDD" w14:textId="20DBFD4A" w:rsidR="001638F6" w:rsidRPr="00376387" w:rsidRDefault="00376387">
    <w:pPr>
      <w:pStyle w:val="Footer"/>
      <w:rPr>
        <w:rFonts w:ascii="Times New Roman" w:hAnsi="Times New Roman" w:cs="Times New Roman"/>
      </w:rPr>
    </w:pPr>
    <w:r>
      <w:rPr>
        <w:rFonts w:ascii="Times New Roman" w:hAnsi="Times New Roman" w:cs="Times New Roman"/>
      </w:rPr>
      <w:t>Page</w:t>
    </w:r>
    <w:r w:rsidR="00844483" w:rsidRPr="00376387">
      <w:rPr>
        <w:rFonts w:ascii="Times New Roman" w:hAnsi="Times New Roman" w:cs="Times New Roman"/>
      </w:rPr>
      <w:t xml:space="preserve"> </w:t>
    </w:r>
    <w:r w:rsidR="00844483" w:rsidRPr="00376387">
      <w:rPr>
        <w:rFonts w:ascii="Times New Roman" w:hAnsi="Times New Roman" w:cs="Times New Roman"/>
      </w:rPr>
      <w:fldChar w:fldCharType="begin"/>
    </w:r>
    <w:r w:rsidR="00844483" w:rsidRPr="00376387">
      <w:rPr>
        <w:rFonts w:ascii="Times New Roman" w:hAnsi="Times New Roman" w:cs="Times New Roman"/>
      </w:rPr>
      <w:instrText xml:space="preserve"> PAGE  \* Arabic  \* MERGEFORMAT </w:instrText>
    </w:r>
    <w:r w:rsidR="00844483" w:rsidRPr="00376387">
      <w:rPr>
        <w:rFonts w:ascii="Times New Roman" w:hAnsi="Times New Roman" w:cs="Times New Roman"/>
      </w:rPr>
      <w:fldChar w:fldCharType="separate"/>
    </w:r>
    <w:r w:rsidR="00934F1C" w:rsidRPr="00376387">
      <w:rPr>
        <w:rFonts w:ascii="Times New Roman" w:hAnsi="Times New Roman" w:cs="Times New Roman"/>
        <w:noProof/>
      </w:rPr>
      <w:t>1</w:t>
    </w:r>
    <w:r w:rsidR="00844483" w:rsidRPr="00376387">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AE4C9" w14:textId="77777777" w:rsidR="00F82305" w:rsidRDefault="00F82305">
      <w:pPr>
        <w:spacing w:before="0" w:after="0" w:line="240" w:lineRule="auto"/>
      </w:pPr>
      <w:r>
        <w:separator/>
      </w:r>
    </w:p>
  </w:footnote>
  <w:footnote w:type="continuationSeparator" w:id="0">
    <w:p w14:paraId="474BCDCC" w14:textId="77777777" w:rsidR="00F82305" w:rsidRDefault="00F823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3B8BA" w14:textId="295F9BE0" w:rsidR="00376387" w:rsidRPr="00376387" w:rsidRDefault="00376387">
    <w:pPr>
      <w:pStyle w:val="Header"/>
      <w:rPr>
        <w:rFonts w:ascii="Times New Roman" w:hAnsi="Times New Roman" w:cs="Times New Roman"/>
      </w:rPr>
    </w:pPr>
    <w:r w:rsidRPr="00376387">
      <w:rPr>
        <w:rFonts w:ascii="Times New Roman" w:hAnsi="Times New Roman" w:cs="Times New Roman"/>
      </w:rPr>
      <w:t>Nazhim Kalam | w1761265</w:t>
    </w:r>
  </w:p>
  <w:p w14:paraId="73670DD0" w14:textId="77777777" w:rsidR="00376387" w:rsidRDefault="003763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4A13D86"/>
    <w:multiLevelType w:val="multilevel"/>
    <w:tmpl w:val="16F8A2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A16F0A"/>
    <w:multiLevelType w:val="multilevel"/>
    <w:tmpl w:val="36BE9EA8"/>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DE31AA"/>
    <w:multiLevelType w:val="multilevel"/>
    <w:tmpl w:val="0BAE7C2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81352C"/>
    <w:multiLevelType w:val="multilevel"/>
    <w:tmpl w:val="25F698D8"/>
    <w:lvl w:ilvl="0">
      <w:start w:val="1"/>
      <w:numFmt w:val="decimal"/>
      <w:lvlText w:val="%1"/>
      <w:lvlJc w:val="left"/>
      <w:pPr>
        <w:ind w:left="405" w:hanging="40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AC479D4"/>
    <w:multiLevelType w:val="multilevel"/>
    <w:tmpl w:val="FFCE2542"/>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147384"/>
    <w:multiLevelType w:val="hybridMultilevel"/>
    <w:tmpl w:val="11E60B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DE4926"/>
    <w:multiLevelType w:val="hybridMultilevel"/>
    <w:tmpl w:val="0482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2"/>
  </w:num>
  <w:num w:numId="9">
    <w:abstractNumId w:val="16"/>
  </w:num>
  <w:num w:numId="10">
    <w:abstractNumId w:val="15"/>
  </w:num>
  <w:num w:numId="11">
    <w:abstractNumId w:val="22"/>
  </w:num>
  <w:num w:numId="12">
    <w:abstractNumId w:val="21"/>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0"/>
  </w:num>
  <w:num w:numId="23">
    <w:abstractNumId w:val="13"/>
  </w:num>
  <w:num w:numId="24">
    <w:abstractNumId w:val="18"/>
  </w:num>
  <w:num w:numId="25">
    <w:abstractNumId w:val="11"/>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39"/>
    <w:rsid w:val="00006F88"/>
    <w:rsid w:val="00011BE7"/>
    <w:rsid w:val="00030A75"/>
    <w:rsid w:val="00064523"/>
    <w:rsid w:val="00072A50"/>
    <w:rsid w:val="000748AA"/>
    <w:rsid w:val="000A34A0"/>
    <w:rsid w:val="000C45BE"/>
    <w:rsid w:val="000D6317"/>
    <w:rsid w:val="000D77EB"/>
    <w:rsid w:val="000F61C3"/>
    <w:rsid w:val="00113FC3"/>
    <w:rsid w:val="001158A5"/>
    <w:rsid w:val="00131445"/>
    <w:rsid w:val="00141D66"/>
    <w:rsid w:val="00144CD7"/>
    <w:rsid w:val="001638F6"/>
    <w:rsid w:val="001810C6"/>
    <w:rsid w:val="00195D9D"/>
    <w:rsid w:val="001A2000"/>
    <w:rsid w:val="001A4F01"/>
    <w:rsid w:val="001B00F3"/>
    <w:rsid w:val="001B3CCA"/>
    <w:rsid w:val="001D06E6"/>
    <w:rsid w:val="002043E1"/>
    <w:rsid w:val="002406E1"/>
    <w:rsid w:val="002B48DF"/>
    <w:rsid w:val="002C44A4"/>
    <w:rsid w:val="003209D6"/>
    <w:rsid w:val="00326B08"/>
    <w:rsid w:val="0033146C"/>
    <w:rsid w:val="00333C00"/>
    <w:rsid w:val="00334A73"/>
    <w:rsid w:val="00335D6D"/>
    <w:rsid w:val="003422FF"/>
    <w:rsid w:val="003638E1"/>
    <w:rsid w:val="00376387"/>
    <w:rsid w:val="00393BEF"/>
    <w:rsid w:val="003A76B7"/>
    <w:rsid w:val="00423F8A"/>
    <w:rsid w:val="00425E39"/>
    <w:rsid w:val="00440A79"/>
    <w:rsid w:val="004449B7"/>
    <w:rsid w:val="004567CE"/>
    <w:rsid w:val="00494C84"/>
    <w:rsid w:val="004952C4"/>
    <w:rsid w:val="004C520A"/>
    <w:rsid w:val="004D0661"/>
    <w:rsid w:val="004D3022"/>
    <w:rsid w:val="004D7A30"/>
    <w:rsid w:val="004E70DD"/>
    <w:rsid w:val="004F3F50"/>
    <w:rsid w:val="00526553"/>
    <w:rsid w:val="005341F2"/>
    <w:rsid w:val="005400AF"/>
    <w:rsid w:val="005440B8"/>
    <w:rsid w:val="00587B70"/>
    <w:rsid w:val="005A12FB"/>
    <w:rsid w:val="005A1C5A"/>
    <w:rsid w:val="005C14AD"/>
    <w:rsid w:val="005F5979"/>
    <w:rsid w:val="00614B14"/>
    <w:rsid w:val="0062600D"/>
    <w:rsid w:val="00631B7D"/>
    <w:rsid w:val="0063523B"/>
    <w:rsid w:val="00654E4D"/>
    <w:rsid w:val="0067646D"/>
    <w:rsid w:val="00690EFD"/>
    <w:rsid w:val="006B22E2"/>
    <w:rsid w:val="006D08C5"/>
    <w:rsid w:val="006F2F92"/>
    <w:rsid w:val="007021DE"/>
    <w:rsid w:val="0072091B"/>
    <w:rsid w:val="00732607"/>
    <w:rsid w:val="007A1D61"/>
    <w:rsid w:val="007B5148"/>
    <w:rsid w:val="007C09E1"/>
    <w:rsid w:val="008021B3"/>
    <w:rsid w:val="0080682A"/>
    <w:rsid w:val="00834CBE"/>
    <w:rsid w:val="00835560"/>
    <w:rsid w:val="00844483"/>
    <w:rsid w:val="008657E3"/>
    <w:rsid w:val="00866D43"/>
    <w:rsid w:val="00893449"/>
    <w:rsid w:val="0089574D"/>
    <w:rsid w:val="008A0757"/>
    <w:rsid w:val="008D74D5"/>
    <w:rsid w:val="009053EC"/>
    <w:rsid w:val="009278C7"/>
    <w:rsid w:val="00934F1C"/>
    <w:rsid w:val="0096051D"/>
    <w:rsid w:val="009675B4"/>
    <w:rsid w:val="00971350"/>
    <w:rsid w:val="00972086"/>
    <w:rsid w:val="009A4D3A"/>
    <w:rsid w:val="009D2231"/>
    <w:rsid w:val="009E0716"/>
    <w:rsid w:val="009E7403"/>
    <w:rsid w:val="00A028DB"/>
    <w:rsid w:val="00A122DB"/>
    <w:rsid w:val="00A2696A"/>
    <w:rsid w:val="00A743EB"/>
    <w:rsid w:val="00A84B07"/>
    <w:rsid w:val="00AA0A00"/>
    <w:rsid w:val="00AB5A5C"/>
    <w:rsid w:val="00AD165F"/>
    <w:rsid w:val="00AD785E"/>
    <w:rsid w:val="00AF5A89"/>
    <w:rsid w:val="00B234EA"/>
    <w:rsid w:val="00B35471"/>
    <w:rsid w:val="00B47B7A"/>
    <w:rsid w:val="00B50299"/>
    <w:rsid w:val="00B54E66"/>
    <w:rsid w:val="00B646B8"/>
    <w:rsid w:val="00B661CD"/>
    <w:rsid w:val="00B71D3D"/>
    <w:rsid w:val="00B92ADC"/>
    <w:rsid w:val="00BA0220"/>
    <w:rsid w:val="00BB392A"/>
    <w:rsid w:val="00BB5A49"/>
    <w:rsid w:val="00BC381E"/>
    <w:rsid w:val="00C22395"/>
    <w:rsid w:val="00C3005B"/>
    <w:rsid w:val="00C30EDA"/>
    <w:rsid w:val="00C51570"/>
    <w:rsid w:val="00C80BD4"/>
    <w:rsid w:val="00C85392"/>
    <w:rsid w:val="00CB42B1"/>
    <w:rsid w:val="00CC3B69"/>
    <w:rsid w:val="00CD4B01"/>
    <w:rsid w:val="00CF3949"/>
    <w:rsid w:val="00CF3A42"/>
    <w:rsid w:val="00D15CE3"/>
    <w:rsid w:val="00D232C3"/>
    <w:rsid w:val="00D25C15"/>
    <w:rsid w:val="00D50F25"/>
    <w:rsid w:val="00D5413C"/>
    <w:rsid w:val="00D839DB"/>
    <w:rsid w:val="00D85870"/>
    <w:rsid w:val="00D85D7F"/>
    <w:rsid w:val="00D869C4"/>
    <w:rsid w:val="00DC07A3"/>
    <w:rsid w:val="00DC0D60"/>
    <w:rsid w:val="00E11B8A"/>
    <w:rsid w:val="00E47C9A"/>
    <w:rsid w:val="00E56146"/>
    <w:rsid w:val="00E84918"/>
    <w:rsid w:val="00E90EA8"/>
    <w:rsid w:val="00EA5767"/>
    <w:rsid w:val="00EC3189"/>
    <w:rsid w:val="00EC5FD4"/>
    <w:rsid w:val="00EC77DC"/>
    <w:rsid w:val="00ED6B6C"/>
    <w:rsid w:val="00EE407D"/>
    <w:rsid w:val="00F27F85"/>
    <w:rsid w:val="00F44F36"/>
    <w:rsid w:val="00F604E1"/>
    <w:rsid w:val="00F62A7F"/>
    <w:rsid w:val="00F6650B"/>
    <w:rsid w:val="00F677F9"/>
    <w:rsid w:val="00F82305"/>
    <w:rsid w:val="00F93D9E"/>
    <w:rsid w:val="00F9492A"/>
    <w:rsid w:val="00FC59D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8673"/>
  <w15:chartTrackingRefBased/>
  <w15:docId w15:val="{E90F1A36-65FF-4CEA-BD12-77B7354B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AA0A00"/>
    <w:pPr>
      <w:ind w:left="720"/>
      <w:contextualSpacing/>
    </w:pPr>
  </w:style>
  <w:style w:type="paragraph" w:styleId="NormalWeb">
    <w:name w:val="Normal (Web)"/>
    <w:basedOn w:val="Normal"/>
    <w:uiPriority w:val="99"/>
    <w:unhideWhenUsed/>
    <w:rsid w:val="002B48DF"/>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15">
      <w:bodyDiv w:val="1"/>
      <w:marLeft w:val="0"/>
      <w:marRight w:val="0"/>
      <w:marTop w:val="0"/>
      <w:marBottom w:val="0"/>
      <w:divBdr>
        <w:top w:val="none" w:sz="0" w:space="0" w:color="auto"/>
        <w:left w:val="none" w:sz="0" w:space="0" w:color="auto"/>
        <w:bottom w:val="none" w:sz="0" w:space="0" w:color="auto"/>
        <w:right w:val="none" w:sz="0" w:space="0" w:color="auto"/>
      </w:divBdr>
    </w:div>
    <w:div w:id="222061634">
      <w:bodyDiv w:val="1"/>
      <w:marLeft w:val="0"/>
      <w:marRight w:val="0"/>
      <w:marTop w:val="0"/>
      <w:marBottom w:val="0"/>
      <w:divBdr>
        <w:top w:val="none" w:sz="0" w:space="0" w:color="auto"/>
        <w:left w:val="none" w:sz="0" w:space="0" w:color="auto"/>
        <w:bottom w:val="none" w:sz="0" w:space="0" w:color="auto"/>
        <w:right w:val="none" w:sz="0" w:space="0" w:color="auto"/>
      </w:divBdr>
    </w:div>
    <w:div w:id="481581051">
      <w:bodyDiv w:val="1"/>
      <w:marLeft w:val="0"/>
      <w:marRight w:val="0"/>
      <w:marTop w:val="0"/>
      <w:marBottom w:val="0"/>
      <w:divBdr>
        <w:top w:val="none" w:sz="0" w:space="0" w:color="auto"/>
        <w:left w:val="none" w:sz="0" w:space="0" w:color="auto"/>
        <w:bottom w:val="none" w:sz="0" w:space="0" w:color="auto"/>
        <w:right w:val="none" w:sz="0" w:space="0" w:color="auto"/>
      </w:divBdr>
    </w:div>
    <w:div w:id="66363365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170488">
      <w:bodyDiv w:val="1"/>
      <w:marLeft w:val="0"/>
      <w:marRight w:val="0"/>
      <w:marTop w:val="0"/>
      <w:marBottom w:val="0"/>
      <w:divBdr>
        <w:top w:val="none" w:sz="0" w:space="0" w:color="auto"/>
        <w:left w:val="none" w:sz="0" w:space="0" w:color="auto"/>
        <w:bottom w:val="none" w:sz="0" w:space="0" w:color="auto"/>
        <w:right w:val="none" w:sz="0" w:space="0" w:color="auto"/>
      </w:divBdr>
    </w:div>
    <w:div w:id="19098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04C15-1A58-4EF9-97F4-BD54AA51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10246</TotalTime>
  <Pages>15</Pages>
  <Words>7361</Words>
  <Characters>41962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HP</dc:creator>
  <cp:keywords/>
  <cp:lastModifiedBy>Nazhim kalam</cp:lastModifiedBy>
  <cp:revision>59</cp:revision>
  <dcterms:created xsi:type="dcterms:W3CDTF">2022-09-28T15:41:00Z</dcterms:created>
  <dcterms:modified xsi:type="dcterms:W3CDTF">2022-10-12T08:09:00Z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id="3QdKMix4"/&gt;&lt;style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